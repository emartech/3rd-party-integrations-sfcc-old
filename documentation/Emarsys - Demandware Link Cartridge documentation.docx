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TOCHeading"/>
          </w:pPr>
          <w:r>
            <w:t>Table of Contents</w:t>
          </w:r>
        </w:p>
        <w:p w14:paraId="2E18E36A" w14:textId="77777777" w:rsidR="00DE416C" w:rsidRDefault="00BE5F78">
          <w:pPr>
            <w:pStyle w:val="TOC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1958EF">
          <w:pPr>
            <w:pStyle w:val="TOC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1958EF">
          <w:pPr>
            <w:pStyle w:val="TOC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1958EF">
          <w:pPr>
            <w:pStyle w:val="TOC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1958EF">
          <w:pPr>
            <w:pStyle w:val="TOC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1958EF">
          <w:pPr>
            <w:pStyle w:val="TOC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1958EF">
          <w:pPr>
            <w:pStyle w:val="TOC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1958EF">
          <w:pPr>
            <w:pStyle w:val="TOC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1958EF">
          <w:pPr>
            <w:pStyle w:val="TOC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1958EF">
          <w:pPr>
            <w:pStyle w:val="TOC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1958EF">
          <w:pPr>
            <w:pStyle w:val="TOC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1958EF">
          <w:pPr>
            <w:pStyle w:val="TOC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1958EF">
          <w:pPr>
            <w:pStyle w:val="TOC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1958EF">
          <w:pPr>
            <w:pStyle w:val="TOC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1958EF">
          <w:pPr>
            <w:pStyle w:val="TOC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1958EF">
          <w:pPr>
            <w:pStyle w:val="TOC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1958EF">
          <w:pPr>
            <w:pStyle w:val="TOC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1958EF">
          <w:pPr>
            <w:pStyle w:val="TOC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1958EF">
          <w:pPr>
            <w:pStyle w:val="TOC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1958EF">
          <w:pPr>
            <w:pStyle w:val="TOC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1958EF">
          <w:pPr>
            <w:pStyle w:val="TOC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1958EF">
          <w:pPr>
            <w:pStyle w:val="TOC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1958EF">
          <w:pPr>
            <w:pStyle w:val="TOC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1958EF">
          <w:pPr>
            <w:pStyle w:val="TOC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1958EF">
          <w:pPr>
            <w:pStyle w:val="TOC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1958EF">
          <w:pPr>
            <w:pStyle w:val="TOC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1958EF">
          <w:pPr>
            <w:pStyle w:val="TOC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1958EF">
          <w:pPr>
            <w:pStyle w:val="TOC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1958EF">
          <w:pPr>
            <w:pStyle w:val="TOC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1958EF">
          <w:pPr>
            <w:pStyle w:val="TOC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1958EF">
          <w:pPr>
            <w:pStyle w:val="TOC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1958EF">
          <w:pPr>
            <w:pStyle w:val="TOC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1958EF">
          <w:pPr>
            <w:pStyle w:val="TOC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1958EF">
          <w:pPr>
            <w:pStyle w:val="TOC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1958EF">
          <w:pPr>
            <w:pStyle w:val="TOC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1958EF">
          <w:pPr>
            <w:pStyle w:val="TOC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1958EF">
          <w:pPr>
            <w:pStyle w:val="TOC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1958EF">
          <w:pPr>
            <w:pStyle w:val="TOC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Heading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SubtleEmphasis"/>
          <w:rFonts w:cs="Tahoma"/>
          <w:i w:val="0"/>
          <w:szCs w:val="18"/>
        </w:rPr>
      </w:pPr>
      <w:r w:rsidRPr="00C84578">
        <w:rPr>
          <w:rStyle w:val="SubtleEmphasis"/>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SubtleEmphasis"/>
          <w:rFonts w:cs="Tahoma"/>
          <w:i w:val="0"/>
          <w:szCs w:val="18"/>
        </w:rPr>
      </w:pPr>
      <w:r w:rsidRPr="00C84578">
        <w:rPr>
          <w:rStyle w:val="SubtleEmphasis"/>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SubtleEmphasis"/>
          <w:rFonts w:cs="Tahoma"/>
          <w:i w:val="0"/>
          <w:szCs w:val="18"/>
        </w:rPr>
      </w:pPr>
      <w:r w:rsidRPr="00C84578">
        <w:rPr>
          <w:rStyle w:val="SubtleEmphasis"/>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Heading1"/>
        <w:numPr>
          <w:ilvl w:val="0"/>
          <w:numId w:val="3"/>
        </w:numPr>
        <w:spacing w:after="240"/>
      </w:pPr>
      <w:bookmarkStart w:id="2" w:name="_Toc479163064"/>
      <w:r>
        <w:t>Component overview</w:t>
      </w:r>
      <w:bookmarkEnd w:id="2"/>
    </w:p>
    <w:p w14:paraId="37BA7ADA" w14:textId="77777777" w:rsidR="00BE5F78" w:rsidRDefault="008413AE" w:rsidP="00946983">
      <w:pPr>
        <w:pStyle w:val="Heading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ListParagraph"/>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ListParagraph"/>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ListParagraph"/>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ListParagraph"/>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ListParagraph"/>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ListParagraph"/>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ListParagraph"/>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ListParagraph"/>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ListParagraph"/>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ListParagraph"/>
        <w:numPr>
          <w:ilvl w:val="2"/>
          <w:numId w:val="41"/>
        </w:numPr>
        <w:rPr>
          <w:b/>
          <w:bCs/>
        </w:rPr>
      </w:pPr>
      <w:r>
        <w:rPr>
          <w:bCs/>
        </w:rPr>
        <w:t xml:space="preserve">Choose the type of predict product export </w:t>
      </w:r>
    </w:p>
    <w:p w14:paraId="265B3C3B" w14:textId="66945EF4" w:rsidR="00314BFB" w:rsidRPr="00314BFB" w:rsidRDefault="00314BFB" w:rsidP="009C21B5">
      <w:pPr>
        <w:pStyle w:val="ListParagraph"/>
        <w:numPr>
          <w:ilvl w:val="3"/>
          <w:numId w:val="41"/>
        </w:numPr>
        <w:rPr>
          <w:b/>
          <w:bCs/>
        </w:rPr>
      </w:pPr>
      <w:r>
        <w:rPr>
          <w:bCs/>
        </w:rPr>
        <w:t>Export only main product</w:t>
      </w:r>
    </w:p>
    <w:p w14:paraId="1522794E" w14:textId="650BAAA1" w:rsidR="00314BFB" w:rsidRPr="00797CAB" w:rsidRDefault="00314BFB" w:rsidP="009C21B5">
      <w:pPr>
        <w:pStyle w:val="ListParagraph"/>
        <w:numPr>
          <w:ilvl w:val="3"/>
          <w:numId w:val="41"/>
        </w:numPr>
        <w:rPr>
          <w:b/>
          <w:bCs/>
        </w:rPr>
      </w:pPr>
      <w:r>
        <w:rPr>
          <w:bCs/>
        </w:rPr>
        <w:lastRenderedPageBreak/>
        <w:t>Export product variations</w:t>
      </w:r>
    </w:p>
    <w:p w14:paraId="0B9DC339" w14:textId="246E486F" w:rsidR="00314BFB" w:rsidRDefault="00314BFB" w:rsidP="009C21B5">
      <w:pPr>
        <w:pStyle w:val="ListParagraph"/>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ListParagraph"/>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ListParagraph"/>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ListParagraph"/>
        <w:numPr>
          <w:ilvl w:val="2"/>
          <w:numId w:val="41"/>
        </w:numPr>
        <w:rPr>
          <w:b/>
          <w:bCs/>
        </w:rPr>
      </w:pPr>
      <w:r>
        <w:rPr>
          <w:bCs/>
        </w:rPr>
        <w:t>D</w:t>
      </w:r>
      <w:r w:rsidR="00D43103">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ListParagraph"/>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ListParagraph"/>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ListParagraph"/>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ListParagraph"/>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ListParagraph"/>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ListParagraph"/>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ListParagraph"/>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Emarsys Suite API.</w:t>
      </w:r>
      <w:r w:rsidR="00E002A2">
        <w:rPr>
          <w:bCs/>
        </w:rPr>
        <w:t xml:space="preserve"> External events are defined inside Emarsys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Emarsys Predict: </w:t>
      </w:r>
    </w:p>
    <w:p w14:paraId="6847DC44" w14:textId="77777777" w:rsidR="006357CD" w:rsidRDefault="006357CD" w:rsidP="009C21B5">
      <w:pPr>
        <w:pStyle w:val="ListParagraph"/>
        <w:numPr>
          <w:ilvl w:val="0"/>
          <w:numId w:val="29"/>
        </w:numPr>
        <w:rPr>
          <w:bCs/>
        </w:rPr>
      </w:pPr>
      <w:r w:rsidRPr="006357CD">
        <w:rPr>
          <w:bCs/>
        </w:rPr>
        <w:t xml:space="preserve">cart: on the page where the cart is shown </w:t>
      </w:r>
    </w:p>
    <w:p w14:paraId="737FF9E0" w14:textId="77777777" w:rsidR="006357CD" w:rsidRDefault="006357CD" w:rsidP="009C21B5">
      <w:pPr>
        <w:pStyle w:val="ListParagraph"/>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ListParagraph"/>
        <w:numPr>
          <w:ilvl w:val="0"/>
          <w:numId w:val="29"/>
        </w:numPr>
        <w:rPr>
          <w:bCs/>
        </w:rPr>
      </w:pPr>
      <w:r w:rsidRPr="006357CD">
        <w:rPr>
          <w:bCs/>
        </w:rPr>
        <w:t>purchase: on the order confirmation page</w:t>
      </w:r>
    </w:p>
    <w:p w14:paraId="3A257E67" w14:textId="77777777" w:rsidR="006357CD" w:rsidRDefault="006357CD" w:rsidP="009C21B5">
      <w:pPr>
        <w:pStyle w:val="ListParagraph"/>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ListParagraph"/>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ListParagraph"/>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ListParagraph"/>
        <w:numPr>
          <w:ilvl w:val="0"/>
          <w:numId w:val="29"/>
        </w:numPr>
        <w:rPr>
          <w:bCs/>
        </w:rPr>
      </w:pPr>
      <w:r w:rsidRPr="006357CD">
        <w:rPr>
          <w:bCs/>
        </w:rPr>
        <w:t>searchTerm: on the search results page</w:t>
      </w:r>
    </w:p>
    <w:p w14:paraId="3152749D" w14:textId="14148ED7" w:rsidR="00BE5F78" w:rsidRDefault="00341F39" w:rsidP="00B71EF3">
      <w:pPr>
        <w:pStyle w:val="Heading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Heading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2"/>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9C21B5">
      <w:pPr>
        <w:pStyle w:val="ListParagraph"/>
        <w:numPr>
          <w:ilvl w:val="2"/>
          <w:numId w:val="29"/>
        </w:numPr>
      </w:pPr>
      <w:proofErr w:type="gramStart"/>
      <w:r>
        <w:t>merchant</w:t>
      </w:r>
      <w:proofErr w:type="gramEnd"/>
      <w:r>
        <w:t xml:space="preserve"> has decided to use the Single Opt-in strategy, the end user is lead to the thank you page.</w:t>
      </w:r>
    </w:p>
    <w:p w14:paraId="3236355A" w14:textId="712F08D6" w:rsidR="007A2589" w:rsidRDefault="007A2589" w:rsidP="009C21B5">
      <w:pPr>
        <w:pStyle w:val="ListParagraph"/>
        <w:numPr>
          <w:ilvl w:val="2"/>
          <w:numId w:val="29"/>
        </w:numPr>
      </w:pPr>
      <w:proofErr w:type="gramStart"/>
      <w:r>
        <w:t>merchant</w:t>
      </w:r>
      <w:proofErr w:type="gramEnd"/>
      <w:r>
        <w:t xml:space="preserve">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ListParagraph"/>
        <w:ind w:left="2160"/>
      </w:pPr>
    </w:p>
    <w:p w14:paraId="55E3BED8" w14:textId="6C4C4CAF" w:rsidR="00224D42" w:rsidRDefault="00224D42" w:rsidP="00224D42">
      <w:pPr>
        <w:pStyle w:val="ListParagraph"/>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ListParagraph"/>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3"/>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Heading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ListParagraph"/>
        <w:ind w:firstLine="720"/>
      </w:pPr>
      <w:r>
        <w:t>Using this method, the end user can subscribe for newsletters during the checkout process, directly from the billing page.</w:t>
      </w:r>
    </w:p>
    <w:p w14:paraId="231EE25B" w14:textId="7609FA72" w:rsidR="009C1892" w:rsidRDefault="009C1892" w:rsidP="009C1892">
      <w:pPr>
        <w:pStyle w:val="ListParagraph"/>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4"/>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ListParagraph"/>
        <w:ind w:firstLine="720"/>
      </w:pPr>
    </w:p>
    <w:p w14:paraId="41FBCB11" w14:textId="760A1D56" w:rsidR="00786092" w:rsidRDefault="00786092" w:rsidP="00786092">
      <w:pPr>
        <w:pStyle w:val="ListParagraph"/>
        <w:ind w:firstLine="720"/>
      </w:pPr>
      <w:r>
        <w:t xml:space="preserve">The email field is a required field on the billing page in standard SiteGenesis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ListParagraph"/>
        <w:ind w:firstLine="720"/>
      </w:pPr>
      <w:r w:rsidRPr="00B17D00">
        <w:t>If the user does not opt-in in adding him in the E-Mail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Emarsys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ListParagraph"/>
        <w:ind w:left="1440"/>
      </w:pPr>
    </w:p>
    <w:p w14:paraId="3F304595" w14:textId="5807861D" w:rsidR="009E3295" w:rsidRDefault="009E3295" w:rsidP="006073A7">
      <w:pPr>
        <w:pStyle w:val="Heading3"/>
        <w:numPr>
          <w:ilvl w:val="2"/>
          <w:numId w:val="3"/>
        </w:numPr>
        <w:pBdr>
          <w:bottom w:val="single" w:sz="4" w:space="1" w:color="auto"/>
        </w:pBdr>
      </w:pPr>
      <w:bookmarkStart w:id="8" w:name="_Toc479163069"/>
      <w:r>
        <w:t xml:space="preserve">Newsletter subscription from </w:t>
      </w:r>
      <w:proofErr w:type="gramStart"/>
      <w:r w:rsidRPr="00073221">
        <w:rPr>
          <w:i/>
        </w:rPr>
        <w:t>My</w:t>
      </w:r>
      <w:proofErr w:type="gramEnd"/>
      <w:r w:rsidRPr="00073221">
        <w:rPr>
          <w:i/>
        </w:rPr>
        <w:t xml:space="preserve"> account</w:t>
      </w:r>
      <w:r>
        <w:rPr>
          <w:i/>
        </w:rPr>
        <w:t xml:space="preserve"> </w:t>
      </w:r>
      <w:r>
        <w:t>section</w:t>
      </w:r>
      <w:bookmarkEnd w:id="8"/>
    </w:p>
    <w:p w14:paraId="5D645601" w14:textId="363FF76E" w:rsidR="00E04B31" w:rsidRDefault="005A7C7C" w:rsidP="005A7C7C">
      <w:pPr>
        <w:pStyle w:val="ListParagraph"/>
        <w:ind w:firstLine="720"/>
      </w:pPr>
      <w:r>
        <w:t xml:space="preserve">There is also the option for a registered customer to subscribe for newsletter from the </w:t>
      </w:r>
      <w:proofErr w:type="gramStart"/>
      <w:r>
        <w:rPr>
          <w:i/>
        </w:rPr>
        <w:t>My</w:t>
      </w:r>
      <w:proofErr w:type="gramEnd"/>
      <w:r>
        <w:rPr>
          <w:i/>
        </w:rPr>
        <w:t xml:space="preserve"> </w:t>
      </w:r>
      <w:r>
        <w:rPr>
          <w:i/>
        </w:rPr>
        <w:lastRenderedPageBreak/>
        <w:t xml:space="preserve">account </w:t>
      </w:r>
      <w:r>
        <w:t xml:space="preserve">section in Demandware storefront. Just like for the previous two subscription methods, </w:t>
      </w:r>
      <w:proofErr w:type="gramStart"/>
      <w:r>
        <w:t>the 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ListParagraph"/>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5"/>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Heading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ListParagraph"/>
        <w:ind w:firstLine="720"/>
      </w:pPr>
      <w:r>
        <w:t>There are two types of transactional emails:</w:t>
      </w:r>
    </w:p>
    <w:p w14:paraId="12A47D65" w14:textId="165C4D67" w:rsidR="003E336C" w:rsidRDefault="003E336C" w:rsidP="009C21B5">
      <w:pPr>
        <w:pStyle w:val="ListParagraph"/>
        <w:numPr>
          <w:ilvl w:val="2"/>
          <w:numId w:val="29"/>
        </w:numPr>
      </w:pPr>
      <w:r>
        <w:t>Order confirmation email</w:t>
      </w:r>
    </w:p>
    <w:p w14:paraId="6E121C7E" w14:textId="02EC7FC5" w:rsidR="003E336C" w:rsidRDefault="003E336C" w:rsidP="009C21B5">
      <w:pPr>
        <w:pStyle w:val="ListParagraph"/>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Emarsys Suite and the corresponding external event is triggered </w:t>
      </w:r>
      <w:r w:rsidR="00374D5E">
        <w:t xml:space="preserve">so that the </w:t>
      </w:r>
      <w:r>
        <w:t>confirmation email to be sent. When triggering the external event, transactional information is transferred with the API call. The transactional information sent to Emarsys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The approach is similar to the one used for order confirmation emails.</w:t>
      </w:r>
    </w:p>
    <w:p w14:paraId="6A950B7F" w14:textId="35DD8991" w:rsidR="006357CD" w:rsidRDefault="006357CD" w:rsidP="006073A7">
      <w:pPr>
        <w:pStyle w:val="Heading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Emarsys Predict is being used to recommend products based on a self-learning algorithm. Recommended products can be rendered within shop pages and within emails.</w:t>
      </w:r>
      <w:r w:rsidR="00992CCC">
        <w:t xml:space="preserve"> Emarsys has own system ScarabResearch that renders the recommendations.</w:t>
      </w:r>
    </w:p>
    <w:p w14:paraId="60FD7C68" w14:textId="25093AF5" w:rsidR="006357CD" w:rsidRDefault="00C91B9F" w:rsidP="006357CD">
      <w:pPr>
        <w:ind w:left="709"/>
      </w:pPr>
      <w:r>
        <w:lastRenderedPageBreak/>
        <w:t>The user browsing information is pushed into Emarsys on the following pages:</w:t>
      </w:r>
    </w:p>
    <w:p w14:paraId="659D2DAA" w14:textId="014BB472" w:rsidR="00C91B9F" w:rsidRDefault="00C91B9F" w:rsidP="009C21B5">
      <w:pPr>
        <w:pStyle w:val="ListParagraph"/>
        <w:numPr>
          <w:ilvl w:val="0"/>
          <w:numId w:val="29"/>
        </w:numPr>
        <w:ind w:firstLine="414"/>
      </w:pPr>
      <w:r>
        <w:t xml:space="preserve">Cart page: </w:t>
      </w:r>
      <w:r w:rsidRPr="00C91B9F">
        <w:t>list of items in the visitor's shopping cart</w:t>
      </w:r>
    </w:p>
    <w:p w14:paraId="505617C2" w14:textId="2FBD87A0" w:rsidR="00C91B9F" w:rsidRDefault="00C91B9F" w:rsidP="009C21B5">
      <w:pPr>
        <w:pStyle w:val="ListParagraph"/>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ListParagraph"/>
        <w:numPr>
          <w:ilvl w:val="0"/>
          <w:numId w:val="29"/>
        </w:numPr>
        <w:ind w:firstLine="414"/>
      </w:pPr>
      <w:r>
        <w:t>Order Confirmation Page: list of items purchased by the customer</w:t>
      </w:r>
    </w:p>
    <w:p w14:paraId="0D17F6ED" w14:textId="6B6896B2" w:rsidR="00C91B9F" w:rsidRDefault="00C91B9F" w:rsidP="009C21B5">
      <w:pPr>
        <w:pStyle w:val="ListParagraph"/>
        <w:numPr>
          <w:ilvl w:val="0"/>
          <w:numId w:val="29"/>
        </w:numPr>
        <w:ind w:firstLine="414"/>
      </w:pPr>
      <w:r>
        <w:t>Search Page: Push search term entered by visitor</w:t>
      </w:r>
    </w:p>
    <w:p w14:paraId="64C4DC3A" w14:textId="79E177EE" w:rsidR="00D0735A" w:rsidRDefault="00C91B9F" w:rsidP="009C21B5">
      <w:pPr>
        <w:pStyle w:val="ListParagraph"/>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ListParagraph"/>
        <w:numPr>
          <w:ilvl w:val="0"/>
          <w:numId w:val="29"/>
        </w:numPr>
        <w:ind w:firstLine="414"/>
      </w:pPr>
      <w:r>
        <w:lastRenderedPageBreak/>
        <w:t>Product detail page</w:t>
      </w:r>
    </w:p>
    <w:p w14:paraId="72883BEB" w14:textId="4BA8776C" w:rsidR="006C4B5D" w:rsidRDefault="006C4B5D" w:rsidP="009C21B5">
      <w:pPr>
        <w:pStyle w:val="ListParagraph"/>
        <w:numPr>
          <w:ilvl w:val="0"/>
          <w:numId w:val="29"/>
        </w:numPr>
        <w:ind w:firstLine="414"/>
      </w:pPr>
      <w:r>
        <w:t>Home page</w:t>
      </w:r>
    </w:p>
    <w:p w14:paraId="18FA5A2E" w14:textId="72E70C89" w:rsidR="006C4B5D" w:rsidRDefault="006C4B5D" w:rsidP="009C21B5">
      <w:pPr>
        <w:pStyle w:val="ListParagraph"/>
        <w:numPr>
          <w:ilvl w:val="0"/>
          <w:numId w:val="29"/>
        </w:numPr>
        <w:ind w:firstLine="414"/>
      </w:pPr>
      <w:r>
        <w:t>Cart page</w:t>
      </w:r>
    </w:p>
    <w:p w14:paraId="5762586C" w14:textId="2D41B524" w:rsidR="006C4B5D" w:rsidRDefault="006C4B5D" w:rsidP="009C21B5">
      <w:pPr>
        <w:pStyle w:val="ListParagraph"/>
        <w:numPr>
          <w:ilvl w:val="0"/>
          <w:numId w:val="29"/>
        </w:numPr>
        <w:ind w:firstLine="414"/>
      </w:pPr>
      <w:r>
        <w:t>Search results page</w:t>
      </w:r>
    </w:p>
    <w:p w14:paraId="24D8D3CA" w14:textId="38A1F58F" w:rsidR="006C4B5D" w:rsidRDefault="006C4B5D" w:rsidP="009C21B5">
      <w:pPr>
        <w:pStyle w:val="ListParagraph"/>
        <w:numPr>
          <w:ilvl w:val="0"/>
          <w:numId w:val="29"/>
        </w:numPr>
        <w:ind w:firstLine="414"/>
      </w:pPr>
      <w:r>
        <w:t>Category page</w:t>
      </w:r>
    </w:p>
    <w:p w14:paraId="64E4455B" w14:textId="772CFDD1" w:rsidR="003D5E37" w:rsidRDefault="006C4B5D" w:rsidP="009C21B5">
      <w:pPr>
        <w:pStyle w:val="ListParagraph"/>
        <w:numPr>
          <w:ilvl w:val="0"/>
          <w:numId w:val="29"/>
        </w:numPr>
        <w:ind w:firstLine="414"/>
      </w:pPr>
      <w:r>
        <w:t>Order confirmation page</w:t>
      </w:r>
    </w:p>
    <w:p w14:paraId="141228B3" w14:textId="5EA9A6E9" w:rsidR="003D5E37" w:rsidRDefault="003D5E37" w:rsidP="003D5E37">
      <w:pPr>
        <w:ind w:left="709"/>
      </w:pPr>
      <w:r>
        <w:t>Recommendations are displayed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ListParagraph"/>
        <w:numPr>
          <w:ilvl w:val="0"/>
          <w:numId w:val="45"/>
        </w:numPr>
      </w:pPr>
      <w:r>
        <w:t xml:space="preserve">User enters to the site </w:t>
      </w:r>
    </w:p>
    <w:p w14:paraId="149CC350" w14:textId="35160075" w:rsidR="00992CCC" w:rsidRDefault="00992CCC" w:rsidP="009C21B5">
      <w:pPr>
        <w:pStyle w:val="ListParagraph"/>
        <w:numPr>
          <w:ilvl w:val="0"/>
          <w:numId w:val="45"/>
        </w:numPr>
      </w:pPr>
      <w:r>
        <w:t>Customer visits product detail page of some product</w:t>
      </w:r>
    </w:p>
    <w:p w14:paraId="2222865D" w14:textId="74AC5CC8" w:rsidR="00992CCC" w:rsidRDefault="00992CCC" w:rsidP="009C21B5">
      <w:pPr>
        <w:pStyle w:val="ListParagraph"/>
        <w:numPr>
          <w:ilvl w:val="0"/>
          <w:numId w:val="45"/>
        </w:numPr>
      </w:pPr>
      <w:r>
        <w:t>Customer adds product to the basket</w:t>
      </w:r>
    </w:p>
    <w:p w14:paraId="42A57081" w14:textId="48E21C89" w:rsidR="00992CCC" w:rsidRDefault="00992CCC" w:rsidP="009C21B5">
      <w:pPr>
        <w:pStyle w:val="ListParagraph"/>
        <w:numPr>
          <w:ilvl w:val="0"/>
          <w:numId w:val="45"/>
        </w:numPr>
      </w:pPr>
      <w:r>
        <w:t>Customer goes to the cart page</w:t>
      </w:r>
    </w:p>
    <w:p w14:paraId="7A953368" w14:textId="346B6781" w:rsidR="00992CCC" w:rsidRPr="00992CCC" w:rsidRDefault="00992CCC" w:rsidP="009C21B5">
      <w:pPr>
        <w:pStyle w:val="ListParagraph"/>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ListParagraph"/>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ListParagraph"/>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Heading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ListParagraph"/>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ListParagraph"/>
        <w:ind w:left="1440"/>
      </w:pPr>
    </w:p>
    <w:p w14:paraId="00B071F3" w14:textId="77777777" w:rsidR="00341F39" w:rsidRPr="0007188C" w:rsidRDefault="00341F39" w:rsidP="00B71EF3">
      <w:pPr>
        <w:pStyle w:val="Heading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Heading2"/>
      </w:pPr>
      <w:bookmarkStart w:id="13" w:name="_Toc479163074"/>
      <w:r w:rsidRPr="00E623EA">
        <w:t>Limitations, constraints</w:t>
      </w:r>
      <w:bookmarkEnd w:id="13"/>
    </w:p>
    <w:p w14:paraId="1DE55BB2" w14:textId="28DE0D39" w:rsidR="0075705E" w:rsidRDefault="0075705E" w:rsidP="00092A98">
      <w:pPr>
        <w:pStyle w:val="BodyText"/>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092A98">
      <w:pPr>
        <w:pStyle w:val="BodyText"/>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BodyText"/>
        <w:numPr>
          <w:ilvl w:val="0"/>
          <w:numId w:val="59"/>
        </w:numPr>
        <w:spacing w:before="0" w:after="0"/>
        <w:jc w:val="both"/>
      </w:pPr>
      <w:r>
        <w:t xml:space="preserve">DW doesn’t </w:t>
      </w:r>
      <w:proofErr w:type="gramStart"/>
      <w:r>
        <w:t>has</w:t>
      </w:r>
      <w:proofErr w:type="gramEnd"/>
      <w:r>
        <w:t xml:space="preserve">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BodyText"/>
        <w:spacing w:before="0" w:after="0"/>
        <w:rPr>
          <w:i/>
          <w:highlight w:val="yellow"/>
          <w:lang w:val="fr-FR"/>
        </w:rPr>
      </w:pPr>
    </w:p>
    <w:p w14:paraId="62FF9D10" w14:textId="77777777" w:rsidR="0007188C" w:rsidRPr="0007188C" w:rsidRDefault="0007188C" w:rsidP="00B71EF3">
      <w:pPr>
        <w:pStyle w:val="Heading2"/>
      </w:pPr>
      <w:bookmarkStart w:id="14" w:name="_Toc479163075"/>
      <w:r w:rsidRPr="0007188C">
        <w:t>Privacy, Payment</w:t>
      </w:r>
      <w:bookmarkEnd w:id="14"/>
    </w:p>
    <w:p w14:paraId="49206F45" w14:textId="47EDA720" w:rsidR="00E623EA" w:rsidRDefault="0094316C" w:rsidP="007E3807">
      <w:pPr>
        <w:pStyle w:val="BodyText"/>
        <w:ind w:left="357" w:firstLine="720"/>
        <w:contextualSpacing/>
        <w:rPr>
          <w:szCs w:val="18"/>
        </w:rPr>
      </w:pPr>
      <w:r>
        <w:rPr>
          <w:szCs w:val="18"/>
        </w:rPr>
        <w:t xml:space="preserve">The cartridge uses customer profile and transfers it to the Emarsys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BodyText"/>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Emarsys Suite via SFTP server connection.  </w:t>
      </w:r>
    </w:p>
    <w:p w14:paraId="6D81BF03" w14:textId="77777777" w:rsidR="007E3807" w:rsidRPr="0007188C" w:rsidRDefault="007E3807" w:rsidP="007E3807">
      <w:pPr>
        <w:pStyle w:val="BodyText"/>
        <w:ind w:left="357" w:firstLine="720"/>
        <w:contextualSpacing/>
        <w:rPr>
          <w:szCs w:val="18"/>
        </w:rPr>
      </w:pPr>
    </w:p>
    <w:p w14:paraId="1EAE3022" w14:textId="6C4951F9" w:rsidR="003069DA" w:rsidRPr="003069DA" w:rsidRDefault="00341F39" w:rsidP="007E466E">
      <w:pPr>
        <w:pStyle w:val="Heading1"/>
        <w:numPr>
          <w:ilvl w:val="0"/>
          <w:numId w:val="3"/>
        </w:numPr>
        <w:spacing w:after="240"/>
      </w:pPr>
      <w:bookmarkStart w:id="15" w:name="_Toc479163076"/>
      <w:r>
        <w:t>Implementation guide</w:t>
      </w:r>
      <w:bookmarkEnd w:id="15"/>
    </w:p>
    <w:p w14:paraId="3D6C333C" w14:textId="5D9DD149" w:rsidR="003069DA" w:rsidRDefault="000C5A2C" w:rsidP="007E466E">
      <w:pPr>
        <w:pStyle w:val="Heading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BodyText"/>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w:t>
      </w:r>
      <w:r w:rsidR="00491507">
        <w:rPr>
          <w:lang w:val="fr-FR"/>
        </w:rPr>
        <w:lastRenderedPageBreak/>
        <w:t>the transactional emails</w:t>
      </w:r>
      <w:r>
        <w:rPr>
          <w:lang w:val="fr-FR"/>
        </w:rPr>
        <w:t>.</w:t>
      </w:r>
      <w:r w:rsidR="00491507">
        <w:rPr>
          <w:lang w:val="fr-FR"/>
        </w:rPr>
        <w:t xml:space="preserve"> Also, the Business Manager module extension will allow the merchant to 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itle"/>
        <w:pBdr>
          <w:bottom w:val="single" w:sz="4" w:space="1" w:color="auto"/>
        </w:pBdr>
      </w:pPr>
      <w:r w:rsidRPr="00876826">
        <w:t>Demandware cartridges</w:t>
      </w:r>
    </w:p>
    <w:p w14:paraId="11266C1F" w14:textId="05F47EF4" w:rsidR="00876826" w:rsidRDefault="00650082" w:rsidP="009C21B5">
      <w:pPr>
        <w:pStyle w:val="ListParagraph"/>
        <w:numPr>
          <w:ilvl w:val="0"/>
          <w:numId w:val="12"/>
        </w:numPr>
        <w:rPr>
          <w:b/>
          <w:i/>
        </w:rPr>
      </w:pPr>
      <w:r>
        <w:rPr>
          <w:b/>
          <w:i/>
        </w:rPr>
        <w:t>Integration Cartridge</w:t>
      </w:r>
    </w:p>
    <w:p w14:paraId="170B080D" w14:textId="77777777" w:rsidR="0055293D" w:rsidRPr="0055293D" w:rsidRDefault="0055293D" w:rsidP="0055293D">
      <w:pPr>
        <w:pStyle w:val="ListParagraph"/>
        <w:rPr>
          <w:b/>
          <w:i/>
        </w:rPr>
      </w:pPr>
    </w:p>
    <w:p w14:paraId="1F56BD69" w14:textId="3F32E6E7" w:rsidR="00876826" w:rsidRPr="00E430CB" w:rsidRDefault="00876826" w:rsidP="009C21B5">
      <w:pPr>
        <w:pStyle w:val="ListParagraph"/>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ListParagraph"/>
        <w:numPr>
          <w:ilvl w:val="0"/>
          <w:numId w:val="7"/>
        </w:numPr>
        <w:rPr>
          <w:b/>
          <w:i/>
        </w:rPr>
      </w:pPr>
      <w:r w:rsidRPr="0055293D">
        <w:rPr>
          <w:i/>
        </w:rPr>
        <w:t>DBLoad.xml</w:t>
      </w:r>
    </w:p>
    <w:p w14:paraId="178BAF6B" w14:textId="24807B8B" w:rsidR="00E430CB" w:rsidRPr="0055293D" w:rsidRDefault="00E430CB" w:rsidP="009C21B5">
      <w:pPr>
        <w:pStyle w:val="ListParagraph"/>
        <w:numPr>
          <w:ilvl w:val="0"/>
          <w:numId w:val="7"/>
        </w:numPr>
        <w:rPr>
          <w:b/>
          <w:i/>
        </w:rPr>
      </w:pPr>
      <w:r w:rsidRPr="0055293D">
        <w:rPr>
          <w:i/>
        </w:rPr>
        <w:t>Emarsys.xml</w:t>
      </w:r>
    </w:p>
    <w:p w14:paraId="701047D4" w14:textId="316E432C" w:rsidR="00E430CB" w:rsidRPr="0055293D" w:rsidRDefault="00E430CB" w:rsidP="009C21B5">
      <w:pPr>
        <w:pStyle w:val="ListParagraph"/>
        <w:numPr>
          <w:ilvl w:val="0"/>
          <w:numId w:val="7"/>
        </w:numPr>
        <w:rPr>
          <w:b/>
          <w:i/>
        </w:rPr>
      </w:pPr>
      <w:r w:rsidRPr="0055293D">
        <w:rPr>
          <w:i/>
        </w:rPr>
        <w:t>EmarsysEmails.xml</w:t>
      </w:r>
    </w:p>
    <w:p w14:paraId="6E13B890" w14:textId="35B1E1F2" w:rsidR="00E430CB" w:rsidRPr="008D0530" w:rsidRDefault="00E430CB" w:rsidP="009C21B5">
      <w:pPr>
        <w:pStyle w:val="ListParagraph"/>
        <w:numPr>
          <w:ilvl w:val="0"/>
          <w:numId w:val="7"/>
        </w:numPr>
        <w:rPr>
          <w:b/>
          <w:i/>
        </w:rPr>
      </w:pPr>
      <w:r w:rsidRPr="0055293D">
        <w:rPr>
          <w:i/>
        </w:rPr>
        <w:t>EmarsysNewsletter.xml</w:t>
      </w:r>
    </w:p>
    <w:p w14:paraId="27D29E29" w14:textId="63C52023" w:rsidR="008D0530" w:rsidRPr="008D0530" w:rsidRDefault="008D0530" w:rsidP="009C21B5">
      <w:pPr>
        <w:pStyle w:val="ListParagraph"/>
        <w:numPr>
          <w:ilvl w:val="0"/>
          <w:numId w:val="7"/>
        </w:numPr>
        <w:rPr>
          <w:b/>
          <w:i/>
        </w:rPr>
      </w:pPr>
      <w:r>
        <w:rPr>
          <w:i/>
        </w:rPr>
        <w:t>Predict.xml</w:t>
      </w:r>
    </w:p>
    <w:p w14:paraId="560A49FC" w14:textId="1C6EC585" w:rsidR="008D0530" w:rsidRPr="00056D5E" w:rsidRDefault="008D0530" w:rsidP="009C21B5">
      <w:pPr>
        <w:pStyle w:val="ListParagraph"/>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ListParagraph"/>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ListParagraph"/>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ListParagraph"/>
        <w:numPr>
          <w:ilvl w:val="0"/>
          <w:numId w:val="8"/>
        </w:numPr>
        <w:rPr>
          <w:b/>
        </w:rPr>
      </w:pPr>
      <w:r>
        <w:rPr>
          <w:i/>
        </w:rPr>
        <w:t>emails/OrderConfirmationEmail.ds</w:t>
      </w:r>
    </w:p>
    <w:p w14:paraId="45B7F73A" w14:textId="77777777" w:rsidR="008D0530" w:rsidRPr="008D0530" w:rsidRDefault="00E430CB" w:rsidP="009C21B5">
      <w:pPr>
        <w:pStyle w:val="ListParagraph"/>
        <w:numPr>
          <w:ilvl w:val="0"/>
          <w:numId w:val="8"/>
        </w:numPr>
        <w:rPr>
          <w:b/>
        </w:rPr>
      </w:pPr>
      <w:r>
        <w:rPr>
          <w:i/>
        </w:rPr>
        <w:t>emails/SendShippingData.ds</w:t>
      </w:r>
    </w:p>
    <w:p w14:paraId="764642F8" w14:textId="4C1FF84B" w:rsidR="008D0530" w:rsidRPr="008D0530" w:rsidRDefault="008D0530" w:rsidP="009C21B5">
      <w:pPr>
        <w:pStyle w:val="ListParagraph"/>
        <w:numPr>
          <w:ilvl w:val="0"/>
          <w:numId w:val="8"/>
        </w:numPr>
        <w:rPr>
          <w:b/>
        </w:rPr>
      </w:pPr>
      <w:r>
        <w:rPr>
          <w:i/>
        </w:rPr>
        <w:t>predict/ExportCat</w:t>
      </w:r>
      <w:r w:rsidRPr="008D0530">
        <w:rPr>
          <w:i/>
        </w:rPr>
        <w:t>alogJob.ds</w:t>
      </w:r>
    </w:p>
    <w:p w14:paraId="2C2D0D3C" w14:textId="0CEDDBAA" w:rsidR="008D0530" w:rsidRPr="008D0530" w:rsidRDefault="008D0530" w:rsidP="009C21B5">
      <w:pPr>
        <w:pStyle w:val="ListParagraph"/>
        <w:numPr>
          <w:ilvl w:val="0"/>
          <w:numId w:val="8"/>
        </w:numPr>
        <w:rPr>
          <w:b/>
        </w:rPr>
      </w:pPr>
      <w:r w:rsidRPr="008D0530">
        <w:rPr>
          <w:i/>
        </w:rPr>
        <w:t>smartinsight/ExportOrders.ds</w:t>
      </w:r>
    </w:p>
    <w:p w14:paraId="705EC82C" w14:textId="4C7A4246" w:rsidR="00E430CB" w:rsidRPr="00E430CB" w:rsidRDefault="00E430CB" w:rsidP="009C21B5">
      <w:pPr>
        <w:pStyle w:val="ListParagraph"/>
        <w:numPr>
          <w:ilvl w:val="0"/>
          <w:numId w:val="8"/>
        </w:numPr>
        <w:rPr>
          <w:b/>
        </w:rPr>
      </w:pPr>
      <w:r>
        <w:rPr>
          <w:i/>
        </w:rPr>
        <w:t>init/emarsysServiceInit.ds</w:t>
      </w:r>
    </w:p>
    <w:p w14:paraId="094D56F8" w14:textId="28FB0670" w:rsidR="00E430CB" w:rsidRPr="00E430CB" w:rsidRDefault="00E430CB" w:rsidP="009C21B5">
      <w:pPr>
        <w:pStyle w:val="ListParagraph"/>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ListParagraph"/>
        <w:numPr>
          <w:ilvl w:val="0"/>
          <w:numId w:val="8"/>
        </w:numPr>
        <w:rPr>
          <w:b/>
        </w:rPr>
      </w:pPr>
      <w:r>
        <w:rPr>
          <w:i/>
        </w:rPr>
        <w:t>subscription/GetAccountStatus.ds</w:t>
      </w:r>
    </w:p>
    <w:p w14:paraId="2AA7362C" w14:textId="20C7A41D" w:rsidR="00E430CB" w:rsidRPr="00E430CB" w:rsidRDefault="00E430CB" w:rsidP="009C21B5">
      <w:pPr>
        <w:pStyle w:val="ListParagraph"/>
        <w:numPr>
          <w:ilvl w:val="0"/>
          <w:numId w:val="8"/>
        </w:numPr>
        <w:rPr>
          <w:b/>
        </w:rPr>
      </w:pPr>
      <w:r>
        <w:rPr>
          <w:i/>
        </w:rPr>
        <w:t>subscription/GetCustomerData.ds</w:t>
      </w:r>
    </w:p>
    <w:p w14:paraId="5999FDD7" w14:textId="2B58402F" w:rsidR="00E430CB" w:rsidRPr="00E430CB" w:rsidRDefault="00E430CB" w:rsidP="009C21B5">
      <w:pPr>
        <w:pStyle w:val="ListParagraph"/>
        <w:numPr>
          <w:ilvl w:val="0"/>
          <w:numId w:val="8"/>
        </w:numPr>
        <w:rPr>
          <w:b/>
        </w:rPr>
      </w:pPr>
      <w:r>
        <w:rPr>
          <w:i/>
        </w:rPr>
        <w:t>subscription/GetSourceID.ds</w:t>
      </w:r>
    </w:p>
    <w:p w14:paraId="20F74528" w14:textId="59A5B0C6" w:rsidR="00E430CB" w:rsidRPr="00E430CB" w:rsidRDefault="00E430CB" w:rsidP="009C21B5">
      <w:pPr>
        <w:pStyle w:val="ListParagraph"/>
        <w:numPr>
          <w:ilvl w:val="0"/>
          <w:numId w:val="8"/>
        </w:numPr>
        <w:rPr>
          <w:b/>
        </w:rPr>
      </w:pPr>
      <w:r>
        <w:rPr>
          <w:i/>
        </w:rPr>
        <w:lastRenderedPageBreak/>
        <w:t>subscription/MapFieldsSignup.ds</w:t>
      </w:r>
    </w:p>
    <w:p w14:paraId="4F8CDC30" w14:textId="0233444A" w:rsidR="00E430CB" w:rsidRPr="00E430CB" w:rsidRDefault="00E430CB" w:rsidP="009C21B5">
      <w:pPr>
        <w:pStyle w:val="ListParagraph"/>
        <w:numPr>
          <w:ilvl w:val="0"/>
          <w:numId w:val="8"/>
        </w:numPr>
        <w:rPr>
          <w:b/>
        </w:rPr>
      </w:pPr>
      <w:r>
        <w:rPr>
          <w:i/>
        </w:rPr>
        <w:t>subscription/SendDataForDoubleOptIn.ds</w:t>
      </w:r>
    </w:p>
    <w:p w14:paraId="6EC5FABF" w14:textId="050BFE24" w:rsidR="00E430CB" w:rsidRPr="00E430CB" w:rsidRDefault="00E430CB" w:rsidP="009C21B5">
      <w:pPr>
        <w:pStyle w:val="ListParagraph"/>
        <w:numPr>
          <w:ilvl w:val="0"/>
          <w:numId w:val="8"/>
        </w:numPr>
        <w:rPr>
          <w:b/>
        </w:rPr>
      </w:pPr>
      <w:r>
        <w:rPr>
          <w:i/>
        </w:rPr>
        <w:t>subscription/SubmitContactData.ds</w:t>
      </w:r>
    </w:p>
    <w:p w14:paraId="29E70414" w14:textId="09665D4C" w:rsidR="00E430CB" w:rsidRPr="00E430CB" w:rsidRDefault="00E430CB" w:rsidP="009C21B5">
      <w:pPr>
        <w:pStyle w:val="ListParagraph"/>
        <w:numPr>
          <w:ilvl w:val="0"/>
          <w:numId w:val="8"/>
        </w:numPr>
        <w:rPr>
          <w:b/>
        </w:rPr>
      </w:pPr>
      <w:r>
        <w:rPr>
          <w:i/>
        </w:rPr>
        <w:t>subscription/SubscriptionTypeData.ds</w:t>
      </w:r>
    </w:p>
    <w:p w14:paraId="7AE79D3D" w14:textId="766C96B4" w:rsidR="00E430CB" w:rsidRPr="00E430CB" w:rsidRDefault="00E430CB" w:rsidP="009C21B5">
      <w:pPr>
        <w:pStyle w:val="ListParagraph"/>
        <w:numPr>
          <w:ilvl w:val="0"/>
          <w:numId w:val="8"/>
        </w:numPr>
        <w:rPr>
          <w:b/>
        </w:rPr>
      </w:pPr>
      <w:r>
        <w:rPr>
          <w:i/>
        </w:rPr>
        <w:t>subscription/TriggerExternalEvent.ds</w:t>
      </w:r>
    </w:p>
    <w:p w14:paraId="086DA456" w14:textId="65C0494E" w:rsidR="00E430CB" w:rsidRPr="00972CF0" w:rsidRDefault="00E430CB" w:rsidP="009C21B5">
      <w:pPr>
        <w:pStyle w:val="ListParagraph"/>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ListParagraph"/>
        <w:numPr>
          <w:ilvl w:val="0"/>
          <w:numId w:val="8"/>
        </w:numPr>
      </w:pPr>
      <w:r>
        <w:rPr>
          <w:i/>
        </w:rPr>
        <w:t>unsubscribe/NewsletterUnsubscribe.ds</w:t>
      </w:r>
    </w:p>
    <w:p w14:paraId="72B38625" w14:textId="575A6B04" w:rsidR="00972CF0" w:rsidRPr="00972CF0" w:rsidRDefault="00972CF0" w:rsidP="009C21B5">
      <w:pPr>
        <w:pStyle w:val="ListParagraph"/>
        <w:numPr>
          <w:ilvl w:val="0"/>
          <w:numId w:val="8"/>
        </w:numPr>
      </w:pPr>
      <w:r>
        <w:rPr>
          <w:i/>
        </w:rPr>
        <w:t>util/DBLoad/CreateAutoImportProfile.ds</w:t>
      </w:r>
    </w:p>
    <w:p w14:paraId="13C025A5" w14:textId="64E2520A" w:rsidR="00972CF0" w:rsidRPr="00E430CB" w:rsidRDefault="00972CF0" w:rsidP="009C21B5">
      <w:pPr>
        <w:pStyle w:val="ListParagraph"/>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ListParagraph"/>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ListParagraph"/>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ListParagraph"/>
        <w:numPr>
          <w:ilvl w:val="0"/>
          <w:numId w:val="8"/>
        </w:numPr>
      </w:pPr>
      <w:r>
        <w:rPr>
          <w:i/>
        </w:rPr>
        <w:t>util/EmarsysHelper.ds</w:t>
      </w:r>
    </w:p>
    <w:p w14:paraId="32AAD0FE" w14:textId="0EB0B87B" w:rsidR="00ED7577" w:rsidRPr="008D0530" w:rsidRDefault="00ED7577" w:rsidP="009C21B5">
      <w:pPr>
        <w:pStyle w:val="ListParagraph"/>
        <w:numPr>
          <w:ilvl w:val="0"/>
          <w:numId w:val="8"/>
        </w:numPr>
      </w:pPr>
      <w:r>
        <w:rPr>
          <w:i/>
        </w:rPr>
        <w:t>util/EmarsysResource.ds</w:t>
      </w:r>
    </w:p>
    <w:p w14:paraId="2CA20720" w14:textId="11F37641" w:rsidR="00CC77B8" w:rsidRPr="00CC77B8" w:rsidRDefault="00CC77B8" w:rsidP="009C21B5">
      <w:pPr>
        <w:pStyle w:val="ListParagraph"/>
        <w:numPr>
          <w:ilvl w:val="0"/>
          <w:numId w:val="8"/>
        </w:numPr>
      </w:pPr>
      <w:r>
        <w:rPr>
          <w:i/>
        </w:rPr>
        <w:t>GetExternalEventsJob.ds</w:t>
      </w:r>
    </w:p>
    <w:p w14:paraId="440C5E3A" w14:textId="721FD47D" w:rsidR="00CC77B8" w:rsidRPr="00C15E70" w:rsidRDefault="00CC77B8" w:rsidP="009C21B5">
      <w:pPr>
        <w:pStyle w:val="ListParagraph"/>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ListParagraph"/>
        <w:numPr>
          <w:ilvl w:val="0"/>
          <w:numId w:val="9"/>
        </w:numPr>
        <w:rPr>
          <w:b/>
        </w:rPr>
      </w:pPr>
      <w:r>
        <w:rPr>
          <w:i/>
        </w:rPr>
        <w:t>scss/_mixins.scss</w:t>
      </w:r>
    </w:p>
    <w:p w14:paraId="69C1FC04" w14:textId="5515F028" w:rsidR="00EE1EC6" w:rsidRPr="00EE1EC6" w:rsidRDefault="00EE1EC6" w:rsidP="009C21B5">
      <w:pPr>
        <w:pStyle w:val="ListParagraph"/>
        <w:numPr>
          <w:ilvl w:val="0"/>
          <w:numId w:val="9"/>
        </w:numPr>
        <w:rPr>
          <w:b/>
        </w:rPr>
      </w:pPr>
      <w:r>
        <w:rPr>
          <w:i/>
        </w:rPr>
        <w:t>scss/_newsletter.scss</w:t>
      </w:r>
    </w:p>
    <w:p w14:paraId="45AB16FB" w14:textId="500CB781" w:rsidR="00EE1EC6" w:rsidRPr="00EE1EC6" w:rsidRDefault="00EE1EC6" w:rsidP="009C21B5">
      <w:pPr>
        <w:pStyle w:val="ListParagraph"/>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ListParagraph"/>
        <w:numPr>
          <w:ilvl w:val="0"/>
          <w:numId w:val="10"/>
        </w:numPr>
        <w:rPr>
          <w:b/>
        </w:rPr>
      </w:pPr>
      <w:r>
        <w:rPr>
          <w:i/>
        </w:rPr>
        <w:t>static/default/css/stylesheet.css</w:t>
      </w:r>
    </w:p>
    <w:p w14:paraId="2C5FF108" w14:textId="78EED9DF" w:rsidR="00EE1EC6" w:rsidRPr="00EE1EC6" w:rsidRDefault="00EE1EC6" w:rsidP="009C21B5">
      <w:pPr>
        <w:pStyle w:val="ListParagraph"/>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ListParagraph"/>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ListParagraph"/>
        <w:numPr>
          <w:ilvl w:val="0"/>
          <w:numId w:val="11"/>
        </w:numPr>
        <w:rPr>
          <w:b/>
        </w:rPr>
      </w:pPr>
      <w:r>
        <w:rPr>
          <w:i/>
        </w:rPr>
        <w:t>default/components/predict/cartinfo.isml</w:t>
      </w:r>
    </w:p>
    <w:p w14:paraId="420E529E" w14:textId="1D90916A" w:rsidR="00BA2ABF" w:rsidRPr="00BA2ABF" w:rsidRDefault="00BA2ABF" w:rsidP="009C21B5">
      <w:pPr>
        <w:pStyle w:val="ListParagraph"/>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ListParagraph"/>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ListParagraph"/>
        <w:numPr>
          <w:ilvl w:val="0"/>
          <w:numId w:val="11"/>
        </w:numPr>
        <w:rPr>
          <w:b/>
        </w:rPr>
      </w:pPr>
      <w:r>
        <w:rPr>
          <w:i/>
        </w:rPr>
        <w:t>default/components/predict/traking.isml</w:t>
      </w:r>
    </w:p>
    <w:p w14:paraId="0DC7DC83" w14:textId="0656F3EB" w:rsidR="00EE1EC6" w:rsidRPr="009011DD" w:rsidRDefault="00EE1EC6" w:rsidP="009C21B5">
      <w:pPr>
        <w:pStyle w:val="ListParagraph"/>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ListParagraph"/>
        <w:numPr>
          <w:ilvl w:val="0"/>
          <w:numId w:val="11"/>
        </w:numPr>
        <w:rPr>
          <w:b/>
        </w:rPr>
      </w:pPr>
      <w:r>
        <w:rPr>
          <w:i/>
        </w:rPr>
        <w:t>default/email/dbload_notification.isml</w:t>
      </w:r>
    </w:p>
    <w:p w14:paraId="086070A8" w14:textId="1F6D8100" w:rsidR="00EE1EC6" w:rsidRPr="00027D58" w:rsidRDefault="00EE1EC6" w:rsidP="009C21B5">
      <w:pPr>
        <w:pStyle w:val="ListParagraph"/>
        <w:numPr>
          <w:ilvl w:val="0"/>
          <w:numId w:val="11"/>
        </w:numPr>
        <w:rPr>
          <w:b/>
        </w:rPr>
      </w:pPr>
      <w:r>
        <w:rPr>
          <w:i/>
        </w:rPr>
        <w:lastRenderedPageBreak/>
        <w:t>default/subscription/</w:t>
      </w:r>
      <w:r w:rsidRPr="00EE1EC6">
        <w:rPr>
          <w:i/>
        </w:rPr>
        <w:t>emarsys_alreadyregistered</w:t>
      </w:r>
      <w:r>
        <w:rPr>
          <w:i/>
        </w:rPr>
        <w:t>.isml</w:t>
      </w:r>
    </w:p>
    <w:p w14:paraId="46FA8F0D" w14:textId="4C6A3F55" w:rsidR="00027D58" w:rsidRPr="00EE1EC6" w:rsidRDefault="00027D58" w:rsidP="009C21B5">
      <w:pPr>
        <w:pStyle w:val="ListParagraph"/>
        <w:numPr>
          <w:ilvl w:val="0"/>
          <w:numId w:val="11"/>
        </w:numPr>
        <w:rPr>
          <w:b/>
        </w:rPr>
      </w:pPr>
      <w:r>
        <w:rPr>
          <w:i/>
        </w:rPr>
        <w:t>default/subscription/emarsys_disabled.isml</w:t>
      </w:r>
    </w:p>
    <w:p w14:paraId="04D0E391" w14:textId="1AA9F20E" w:rsidR="00EE1EC6" w:rsidRPr="00EE1EC6" w:rsidRDefault="00EE1EC6" w:rsidP="009C21B5">
      <w:pPr>
        <w:pStyle w:val="ListParagraph"/>
        <w:numPr>
          <w:ilvl w:val="0"/>
          <w:numId w:val="11"/>
        </w:numPr>
        <w:rPr>
          <w:b/>
        </w:rPr>
      </w:pPr>
      <w:r>
        <w:rPr>
          <w:i/>
        </w:rPr>
        <w:t>default/subscription/</w:t>
      </w:r>
      <w:r w:rsidRPr="00EE1EC6">
        <w:rPr>
          <w:i/>
        </w:rPr>
        <w:t>emarsys_datasubmitted</w:t>
      </w:r>
      <w:r>
        <w:rPr>
          <w:i/>
        </w:rPr>
        <w:t>.isml</w:t>
      </w:r>
    </w:p>
    <w:p w14:paraId="7B3D98EE" w14:textId="3B441330" w:rsidR="00EE1EC6" w:rsidRPr="00EE1EC6" w:rsidRDefault="00EE1EC6" w:rsidP="009C21B5">
      <w:pPr>
        <w:pStyle w:val="ListParagraph"/>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ListParagraph"/>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ListParagraph"/>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ListParagraph"/>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ListParagraph"/>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ListParagraph"/>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ListParagraph"/>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ListParagraph"/>
        <w:numPr>
          <w:ilvl w:val="0"/>
          <w:numId w:val="11"/>
        </w:numPr>
        <w:rPr>
          <w:b/>
        </w:rPr>
      </w:pPr>
      <w:r>
        <w:rPr>
          <w:i/>
        </w:rPr>
        <w:t>resources/emarsys.properties</w:t>
      </w:r>
    </w:p>
    <w:p w14:paraId="3D217093" w14:textId="2BBFB986" w:rsidR="001D32A9" w:rsidRPr="00EE1EC6" w:rsidRDefault="001D32A9" w:rsidP="009C21B5">
      <w:pPr>
        <w:pStyle w:val="ListParagraph"/>
        <w:numPr>
          <w:ilvl w:val="0"/>
          <w:numId w:val="11"/>
        </w:numPr>
        <w:rPr>
          <w:b/>
        </w:rPr>
      </w:pPr>
      <w:r>
        <w:rPr>
          <w:i/>
        </w:rPr>
        <w:t>resources/forms.properties</w:t>
      </w:r>
    </w:p>
    <w:p w14:paraId="73CE612E" w14:textId="7F7AE8D7" w:rsidR="001D32A9" w:rsidRPr="00EE1EC6" w:rsidRDefault="001D32A9" w:rsidP="009C21B5">
      <w:pPr>
        <w:pStyle w:val="ListParagraph"/>
        <w:numPr>
          <w:ilvl w:val="0"/>
          <w:numId w:val="11"/>
        </w:numPr>
        <w:rPr>
          <w:b/>
        </w:rPr>
      </w:pPr>
      <w:r>
        <w:rPr>
          <w:i/>
        </w:rPr>
        <w:t>resources/locale.properties</w:t>
      </w:r>
    </w:p>
    <w:p w14:paraId="7C36A543" w14:textId="77777777" w:rsidR="00C8702D" w:rsidRPr="00C8702D" w:rsidRDefault="001D32A9" w:rsidP="009C21B5">
      <w:pPr>
        <w:pStyle w:val="ListParagraph"/>
        <w:numPr>
          <w:ilvl w:val="0"/>
          <w:numId w:val="11"/>
        </w:numPr>
        <w:rPr>
          <w:b/>
        </w:rPr>
      </w:pPr>
      <w:r>
        <w:rPr>
          <w:i/>
        </w:rPr>
        <w:t>resources/newsletter_unsubscribe.properties</w:t>
      </w:r>
    </w:p>
    <w:p w14:paraId="10B4EAED" w14:textId="4E9A7F6C" w:rsidR="00615D1A" w:rsidRPr="00615D1A" w:rsidRDefault="00C8702D" w:rsidP="009C21B5">
      <w:pPr>
        <w:pStyle w:val="ListParagraph"/>
        <w:numPr>
          <w:ilvl w:val="0"/>
          <w:numId w:val="11"/>
        </w:numPr>
        <w:rPr>
          <w:b/>
        </w:rPr>
      </w:pPr>
      <w:r>
        <w:rPr>
          <w:i/>
        </w:rPr>
        <w:t>resources/dbload_notification.properties</w:t>
      </w:r>
      <w:r w:rsidR="00615D1A">
        <w:rPr>
          <w:i/>
        </w:rPr>
        <w:br/>
      </w:r>
    </w:p>
    <w:p w14:paraId="55F72118" w14:textId="35CFB9A9" w:rsidR="00056D5E" w:rsidRDefault="001E3460" w:rsidP="009C21B5">
      <w:pPr>
        <w:pStyle w:val="ListParagraph"/>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ListParagraph"/>
        <w:rPr>
          <w:b/>
          <w:i/>
        </w:rPr>
      </w:pPr>
    </w:p>
    <w:p w14:paraId="182E6B3E" w14:textId="54352EC5" w:rsidR="00056D5E" w:rsidRPr="00056D5E" w:rsidRDefault="00056D5E" w:rsidP="009C21B5">
      <w:pPr>
        <w:pStyle w:val="ListParagraph"/>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ListParagraph"/>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ListParagraph"/>
        <w:numPr>
          <w:ilvl w:val="0"/>
          <w:numId w:val="13"/>
        </w:numPr>
        <w:rPr>
          <w:i/>
        </w:rPr>
      </w:pPr>
      <w:r w:rsidRPr="00954B2B">
        <w:rPr>
          <w:i/>
        </w:rPr>
        <w:t>default/dbload_config.xml</w:t>
      </w:r>
    </w:p>
    <w:p w14:paraId="32486CF6" w14:textId="6001B92C" w:rsidR="00954B2B" w:rsidRDefault="00954B2B" w:rsidP="009C21B5">
      <w:pPr>
        <w:pStyle w:val="ListParagraph"/>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ListParagraph"/>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ListParagraph"/>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ListParagraph"/>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ListParagraph"/>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ListParagraph"/>
        <w:numPr>
          <w:ilvl w:val="0"/>
          <w:numId w:val="13"/>
        </w:numPr>
        <w:rPr>
          <w:i/>
        </w:rPr>
      </w:pPr>
      <w:r>
        <w:rPr>
          <w:i/>
        </w:rPr>
        <w:t>default/</w:t>
      </w:r>
      <w:r w:rsidR="00BA2ABF">
        <w:rPr>
          <w:i/>
        </w:rPr>
        <w:t>predict_config.xml</w:t>
      </w:r>
    </w:p>
    <w:p w14:paraId="5724FE67" w14:textId="3911D612" w:rsidR="00BA2ABF" w:rsidRPr="00D8363A" w:rsidRDefault="00D8363A" w:rsidP="009C21B5">
      <w:pPr>
        <w:pStyle w:val="ListParagraph"/>
        <w:numPr>
          <w:ilvl w:val="0"/>
          <w:numId w:val="13"/>
        </w:numPr>
        <w:rPr>
          <w:i/>
        </w:rPr>
      </w:pPr>
      <w:r w:rsidRPr="00D8363A">
        <w:rPr>
          <w:i/>
        </w:rPr>
        <w:lastRenderedPageBreak/>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EE45E7D" w14:textId="293D8AE2" w:rsidR="00056D5E" w:rsidRPr="0013776E" w:rsidRDefault="0013776E" w:rsidP="009C21B5">
      <w:pPr>
        <w:pStyle w:val="ListParagraph"/>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ListParagraph"/>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ListParagraph"/>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ListParagraph"/>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ListParagraph"/>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ListParagraph"/>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ListParagraph"/>
        <w:numPr>
          <w:ilvl w:val="0"/>
          <w:numId w:val="13"/>
        </w:numPr>
        <w:rPr>
          <w:b/>
          <w:i/>
        </w:rPr>
      </w:pPr>
      <w:r>
        <w:rPr>
          <w:i/>
        </w:rPr>
        <w:t>estensions/PredictConfig.ds</w:t>
      </w:r>
    </w:p>
    <w:p w14:paraId="7E60EF24" w14:textId="655D20F6" w:rsidR="00BA2ABF" w:rsidRPr="00BA2ABF" w:rsidRDefault="00BA2ABF" w:rsidP="009C21B5">
      <w:pPr>
        <w:pStyle w:val="ListParagraph"/>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ListParagraph"/>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ListParagraph"/>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ListParagraph"/>
        <w:numPr>
          <w:ilvl w:val="0"/>
          <w:numId w:val="13"/>
        </w:numPr>
        <w:rPr>
          <w:b/>
          <w:i/>
        </w:rPr>
      </w:pPr>
      <w:r>
        <w:rPr>
          <w:i/>
        </w:rPr>
        <w:t>util/Resource.ds</w:t>
      </w:r>
    </w:p>
    <w:p w14:paraId="6FF5ECE6" w14:textId="4CBDF11E" w:rsidR="00E635F8" w:rsidRPr="00E635F8" w:rsidRDefault="00E635F8" w:rsidP="009C21B5">
      <w:pPr>
        <w:pStyle w:val="ListParagraph"/>
        <w:numPr>
          <w:ilvl w:val="0"/>
          <w:numId w:val="13"/>
        </w:numPr>
        <w:rPr>
          <w:b/>
          <w:i/>
        </w:rPr>
      </w:pPr>
      <w:r>
        <w:rPr>
          <w:i/>
        </w:rPr>
        <w:t>GetAvailableElements.ds</w:t>
      </w:r>
    </w:p>
    <w:p w14:paraId="2DD7F71F" w14:textId="650E3993" w:rsidR="00E635F8" w:rsidRPr="00E81020" w:rsidRDefault="00E635F8" w:rsidP="009C21B5">
      <w:pPr>
        <w:pStyle w:val="ListParagraph"/>
        <w:numPr>
          <w:ilvl w:val="0"/>
          <w:numId w:val="13"/>
        </w:numPr>
        <w:rPr>
          <w:b/>
          <w:i/>
        </w:rPr>
      </w:pPr>
      <w:r>
        <w:rPr>
          <w:i/>
        </w:rPr>
        <w:t>GetExternaEvents.ds</w:t>
      </w:r>
    </w:p>
    <w:p w14:paraId="6DC3A06E" w14:textId="5551E6DC" w:rsidR="00E635F8" w:rsidRPr="00E635F8" w:rsidRDefault="00E635F8" w:rsidP="009C21B5">
      <w:pPr>
        <w:pStyle w:val="ListParagraph"/>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ListParagraph"/>
        <w:numPr>
          <w:ilvl w:val="0"/>
          <w:numId w:val="13"/>
        </w:numPr>
        <w:rPr>
          <w:b/>
          <w:i/>
        </w:rPr>
      </w:pPr>
      <w:r>
        <w:rPr>
          <w:i/>
        </w:rPr>
        <w:t>default/css/main.css</w:t>
      </w:r>
    </w:p>
    <w:p w14:paraId="1BD00786" w14:textId="0041065F" w:rsidR="00E635F8" w:rsidRPr="00E635F8" w:rsidRDefault="00E635F8" w:rsidP="009C21B5">
      <w:pPr>
        <w:pStyle w:val="ListParagraph"/>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ListParagraph"/>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ListParagraph"/>
        <w:numPr>
          <w:ilvl w:val="0"/>
          <w:numId w:val="13"/>
        </w:numPr>
        <w:rPr>
          <w:b/>
          <w:i/>
        </w:rPr>
      </w:pPr>
      <w:r>
        <w:rPr>
          <w:i/>
        </w:rPr>
        <w:t>default/extensions/smartinsight/smartinsight_config.isml</w:t>
      </w:r>
    </w:p>
    <w:p w14:paraId="6607AC46" w14:textId="58B81ED3" w:rsidR="00E635F8" w:rsidRPr="00E635F8" w:rsidRDefault="00E635F8" w:rsidP="009C21B5">
      <w:pPr>
        <w:pStyle w:val="ListParagraph"/>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ListParagraph"/>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ListParagraph"/>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ListParagraph"/>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ListParagraph"/>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ListParagraph"/>
        <w:numPr>
          <w:ilvl w:val="0"/>
          <w:numId w:val="13"/>
        </w:numPr>
        <w:rPr>
          <w:b/>
          <w:i/>
        </w:rPr>
      </w:pPr>
      <w:r>
        <w:rPr>
          <w:i/>
        </w:rPr>
        <w:lastRenderedPageBreak/>
        <w:t>resources/</w:t>
      </w:r>
      <w:r w:rsidRPr="00E635F8">
        <w:rPr>
          <w:i/>
        </w:rPr>
        <w:t>dbload_configuration</w:t>
      </w:r>
      <w:r>
        <w:rPr>
          <w:i/>
        </w:rPr>
        <w:t>.properties</w:t>
      </w:r>
    </w:p>
    <w:p w14:paraId="23A55781" w14:textId="699AF87C" w:rsidR="00E635F8" w:rsidRPr="00E635F8" w:rsidRDefault="00E635F8" w:rsidP="009C21B5">
      <w:pPr>
        <w:pStyle w:val="ListParagraph"/>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ListParagraph"/>
        <w:numPr>
          <w:ilvl w:val="0"/>
          <w:numId w:val="13"/>
        </w:numPr>
        <w:rPr>
          <w:b/>
          <w:i/>
        </w:rPr>
      </w:pPr>
      <w:r>
        <w:rPr>
          <w:i/>
        </w:rPr>
        <w:t>resources/</w:t>
      </w:r>
      <w:r w:rsidRPr="00E635F8">
        <w:rPr>
          <w:i/>
        </w:rPr>
        <w:t>emails_orderconfirmation</w:t>
      </w:r>
      <w:r>
        <w:rPr>
          <w:i/>
        </w:rPr>
        <w:t>.properties</w:t>
      </w:r>
    </w:p>
    <w:p w14:paraId="31D56668" w14:textId="02AED2D7" w:rsidR="00E635F8" w:rsidRPr="00E635F8" w:rsidRDefault="00E635F8" w:rsidP="009C21B5">
      <w:pPr>
        <w:pStyle w:val="ListParagraph"/>
        <w:numPr>
          <w:ilvl w:val="0"/>
          <w:numId w:val="13"/>
        </w:numPr>
        <w:rPr>
          <w:b/>
          <w:i/>
        </w:rPr>
      </w:pPr>
      <w:r>
        <w:rPr>
          <w:i/>
        </w:rPr>
        <w:t>resources/forms.properties</w:t>
      </w:r>
    </w:p>
    <w:p w14:paraId="7AC5E97D" w14:textId="7AEB39BF" w:rsidR="00E635F8" w:rsidRPr="00D8363A" w:rsidRDefault="00E635F8" w:rsidP="009C21B5">
      <w:pPr>
        <w:pStyle w:val="ListParagraph"/>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ListParagraph"/>
        <w:numPr>
          <w:ilvl w:val="0"/>
          <w:numId w:val="13"/>
        </w:numPr>
        <w:rPr>
          <w:b/>
          <w:i/>
        </w:rPr>
      </w:pPr>
      <w:r>
        <w:rPr>
          <w:i/>
        </w:rPr>
        <w:t>resources/emarsyspredict.properties</w:t>
      </w:r>
    </w:p>
    <w:p w14:paraId="62894FA7" w14:textId="49CB1FC8" w:rsidR="00D8363A" w:rsidRPr="00E931C6" w:rsidRDefault="00D8363A" w:rsidP="009C21B5">
      <w:pPr>
        <w:pStyle w:val="ListParagraph"/>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ListParagraph"/>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Heading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Heading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Heading2"/>
      </w:pPr>
      <w:bookmarkStart w:id="19" w:name="_Toc479163079"/>
      <w:r>
        <w:t>Configuration</w:t>
      </w:r>
      <w:bookmarkEnd w:id="19"/>
    </w:p>
    <w:p w14:paraId="092365A0" w14:textId="36ED18BB" w:rsidR="002C19E3" w:rsidRDefault="002C19E3" w:rsidP="00E67313">
      <w:pPr>
        <w:pStyle w:val="BodyText"/>
        <w:ind w:left="720" w:firstLine="720"/>
      </w:pPr>
      <w:r>
        <w:lastRenderedPageBreak/>
        <w:t>Once you have the cartridges installed, you will need to make the necessary configurations in order for the integration to work.</w:t>
      </w:r>
    </w:p>
    <w:p w14:paraId="40DA9ED1" w14:textId="322D7B15" w:rsidR="002C19E3" w:rsidRDefault="002C19E3" w:rsidP="00A75519">
      <w:pPr>
        <w:pStyle w:val="Heading3"/>
        <w:numPr>
          <w:ilvl w:val="2"/>
          <w:numId w:val="3"/>
        </w:numPr>
        <w:pBdr>
          <w:bottom w:val="single" w:sz="4" w:space="1" w:color="auto"/>
        </w:pBdr>
        <w:rPr>
          <w:lang w:val="fr-FR"/>
        </w:rPr>
      </w:pPr>
      <w:bookmarkStart w:id="20" w:name="_Toc479163080"/>
      <w:r w:rsidRPr="0056719B">
        <w:rPr>
          <w:lang w:val="fr-FR"/>
        </w:rPr>
        <w:t>Business</w:t>
      </w:r>
      <w:r>
        <w:rPr>
          <w:lang w:val="fr-FR"/>
        </w:rPr>
        <w:t xml:space="preserve"> Manager Configuration</w:t>
      </w:r>
      <w:bookmarkEnd w:id="20"/>
    </w:p>
    <w:p w14:paraId="6C71A2F1" w14:textId="77777777" w:rsidR="0056719B" w:rsidRPr="0056719B" w:rsidRDefault="0056719B" w:rsidP="009C21B5">
      <w:pPr>
        <w:pStyle w:val="ListParagraph"/>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ListParagraph"/>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ListParagraph"/>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ListParagraph"/>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ListParagraph"/>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ListParagraph"/>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ListParagraph"/>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ListParagraph"/>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ListParagraph"/>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3">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ListParagraph"/>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Heading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9C21B5">
      <w:pPr>
        <w:pStyle w:val="ListParagraph"/>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ListParagraph"/>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w:t>
      </w:r>
      <w:proofErr w:type="gramStart"/>
      <w:r w:rsidRPr="006C73A4">
        <w:rPr>
          <w:rFonts w:cs="Tahoma"/>
          <w:szCs w:val="18"/>
          <w:shd w:val="clear" w:color="auto" w:fill="FFFFFF"/>
        </w:rPr>
        <w:t xml:space="preserve">section </w:t>
      </w:r>
      <w:r>
        <w:rPr>
          <w:rFonts w:cs="Tahoma"/>
          <w:szCs w:val="18"/>
          <w:shd w:val="clear" w:color="auto" w:fill="FFFFFF"/>
        </w:rPr>
        <w:t>upload</w:t>
      </w:r>
      <w:proofErr w:type="gramEnd"/>
      <w:r>
        <w:rPr>
          <w:rFonts w:cs="Tahoma"/>
          <w:szCs w:val="18"/>
          <w:shd w:val="clear" w:color="auto" w:fill="FFFFFF"/>
        </w:rPr>
        <w:t xml:space="preserve">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4"/>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ListParagraph"/>
        <w:numPr>
          <w:ilvl w:val="0"/>
          <w:numId w:val="18"/>
        </w:numPr>
        <w:rPr>
          <w:szCs w:val="18"/>
        </w:rPr>
      </w:pPr>
      <w:r w:rsidRPr="006C73A4">
        <w:rPr>
          <w:szCs w:val="18"/>
        </w:rPr>
        <w:t>Upload the file.</w:t>
      </w:r>
    </w:p>
    <w:p w14:paraId="2A936EF1" w14:textId="3C96F658" w:rsidR="00FC4296" w:rsidRDefault="00FC4296" w:rsidP="009C21B5">
      <w:pPr>
        <w:pStyle w:val="ListParagraph"/>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ListParagraph"/>
        <w:numPr>
          <w:ilvl w:val="0"/>
          <w:numId w:val="18"/>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9C21B5">
      <w:pPr>
        <w:pStyle w:val="ListParagraph"/>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ListParagraph"/>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ListParagraph"/>
        <w:rPr>
          <w:szCs w:val="18"/>
        </w:rPr>
      </w:pPr>
    </w:p>
    <w:p w14:paraId="3F102C95" w14:textId="084D226E" w:rsidR="002C19E3" w:rsidRDefault="002C19E3" w:rsidP="00A75519">
      <w:pPr>
        <w:pStyle w:val="Heading3"/>
        <w:numPr>
          <w:ilvl w:val="2"/>
          <w:numId w:val="3"/>
        </w:numPr>
        <w:pBdr>
          <w:bottom w:val="single" w:sz="4" w:space="1" w:color="auto"/>
        </w:pBdr>
        <w:rPr>
          <w:lang w:val="fr-FR"/>
        </w:rPr>
      </w:pPr>
      <w:bookmarkStart w:id="22" w:name="_Toc479163082"/>
      <w:r>
        <w:rPr>
          <w:lang w:val="fr-FR"/>
        </w:rPr>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Emarsys Business Manager modules that will allow you to make the configuration for the integration. Please see below the steps </w:t>
      </w:r>
      <w:r>
        <w:rPr>
          <w:rFonts w:cs="Tahoma"/>
          <w:szCs w:val="18"/>
        </w:rPr>
        <w:lastRenderedPageBreak/>
        <w:t>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ListParagraph"/>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ListParagraph"/>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ListParagraph"/>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ListParagraph"/>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rPr>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Heading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ListParagraph"/>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ListParagraph"/>
        <w:numPr>
          <w:ilvl w:val="0"/>
          <w:numId w:val="20"/>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8">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this is the name of a source that was previously created in Emarsys.</w:t>
      </w:r>
    </w:p>
    <w:p w14:paraId="544AEB08" w14:textId="3EB0FB70"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country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9"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ListParagraph"/>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ListParagraph"/>
        <w:autoSpaceDE w:val="0"/>
        <w:autoSpaceDN w:val="0"/>
        <w:adjustRightInd w:val="0"/>
        <w:spacing w:before="0"/>
        <w:rPr>
          <w:rFonts w:cs="Tahoma"/>
          <w:b/>
          <w:szCs w:val="18"/>
        </w:rPr>
      </w:pPr>
    </w:p>
    <w:p w14:paraId="52003A57" w14:textId="333249A5" w:rsidR="008E6212" w:rsidRPr="00FD06C7" w:rsidRDefault="0090372E" w:rsidP="009C21B5">
      <w:pPr>
        <w:pStyle w:val="ListParagraph"/>
        <w:numPr>
          <w:ilvl w:val="0"/>
          <w:numId w:val="29"/>
        </w:numPr>
        <w:autoSpaceDE w:val="0"/>
        <w:autoSpaceDN w:val="0"/>
        <w:adjustRightInd w:val="0"/>
        <w:spacing w:before="0"/>
        <w:rPr>
          <w:rFonts w:cs="Tahoma"/>
          <w:szCs w:val="18"/>
        </w:rPr>
      </w:pPr>
      <w:r w:rsidRPr="009D5968">
        <w:rPr>
          <w:noProof/>
        </w:rPr>
        <w:lastRenderedPageBreak/>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325219BB" w14:textId="17AFA58B"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ListParagraph"/>
        <w:numPr>
          <w:ilvl w:val="0"/>
          <w:numId w:val="22"/>
        </w:numPr>
        <w:autoSpaceDE w:val="0"/>
        <w:autoSpaceDN w:val="0"/>
        <w:adjustRightInd w:val="0"/>
        <w:spacing w:before="0"/>
        <w:rPr>
          <w:rFonts w:cs="Tahoma"/>
          <w:szCs w:val="18"/>
        </w:rPr>
      </w:pPr>
      <w:r w:rsidRPr="0029386D">
        <w:rPr>
          <w:rFonts w:cs="Tahoma"/>
          <w:b/>
          <w:szCs w:val="18"/>
        </w:rPr>
        <w:lastRenderedPageBreak/>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ListParagraph"/>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ListParagraph"/>
        <w:numPr>
          <w:ilvl w:val="1"/>
          <w:numId w:val="29"/>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ListParagraph"/>
        <w:autoSpaceDE w:val="0"/>
        <w:autoSpaceDN w:val="0"/>
        <w:adjustRightInd w:val="0"/>
        <w:spacing w:before="0"/>
        <w:rPr>
          <w:rFonts w:cs="Tahoma"/>
          <w:szCs w:val="18"/>
        </w:rPr>
      </w:pPr>
      <w:r>
        <w:rPr>
          <w:noProof/>
        </w:rPr>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xml:space="preserve">- represents the ID of the Predict merchant user. Should be taken from </w:t>
      </w:r>
      <w:r>
        <w:rPr>
          <w:rFonts w:cs="Tahoma"/>
          <w:szCs w:val="18"/>
        </w:rPr>
        <w:lastRenderedPageBreak/>
        <w:t>Emarsys dashboard.</w:t>
      </w:r>
    </w:p>
    <w:p w14:paraId="67D76B0C" w14:textId="4542A27D"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ListParagraph"/>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ListParagraph"/>
        <w:numPr>
          <w:ilvl w:val="0"/>
          <w:numId w:val="22"/>
        </w:numPr>
        <w:autoSpaceDE w:val="0"/>
        <w:autoSpaceDN w:val="0"/>
        <w:adjustRightInd w:val="0"/>
        <w:spacing w:before="0"/>
        <w:rPr>
          <w:rFonts w:cs="Tahoma"/>
          <w:b/>
          <w:szCs w:val="18"/>
        </w:rPr>
      </w:pPr>
      <w:r w:rsidRPr="00724372">
        <w:rPr>
          <w:rFonts w:cs="Tahoma"/>
          <w:b/>
          <w:szCs w:val="18"/>
        </w:rPr>
        <w:lastRenderedPageBreak/>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ListParagraph"/>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ListParagraph"/>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gramStart"/>
      <w:r w:rsidR="00FF70F9">
        <w:rPr>
          <w:rFonts w:cs="Tahoma"/>
          <w:szCs w:val="18"/>
        </w:rPr>
        <w:t>url</w:t>
      </w:r>
      <w:proofErr w:type="gramEnd"/>
      <w:r w:rsidR="00FF70F9">
        <w:rPr>
          <w:rFonts w:cs="Tahoma"/>
          <w:szCs w:val="18"/>
        </w:rPr>
        <w:t>, image, price, availability, categories.</w:t>
      </w:r>
    </w:p>
    <w:p w14:paraId="4C1F8A32" w14:textId="3B206F37" w:rsidR="003E3FFB" w:rsidRDefault="003E3FFB" w:rsidP="009C21B5">
      <w:pPr>
        <w:pStyle w:val="ListParagraph"/>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ListParagraph"/>
        <w:autoSpaceDE w:val="0"/>
        <w:autoSpaceDN w:val="0"/>
        <w:adjustRightInd w:val="0"/>
        <w:spacing w:before="0"/>
        <w:ind w:left="1800"/>
        <w:rPr>
          <w:rFonts w:cs="Tahoma"/>
          <w:szCs w:val="18"/>
        </w:rPr>
      </w:pPr>
      <w:r>
        <w:rPr>
          <w:noProof/>
        </w:rPr>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ListParagraph"/>
        <w:autoSpaceDE w:val="0"/>
        <w:autoSpaceDN w:val="0"/>
        <w:adjustRightInd w:val="0"/>
        <w:spacing w:before="0"/>
        <w:rPr>
          <w:rFonts w:cs="Tahoma"/>
          <w:szCs w:val="18"/>
        </w:rPr>
      </w:pPr>
    </w:p>
    <w:p w14:paraId="1CA56A81" w14:textId="0DD9BD4E" w:rsidR="00B872A6" w:rsidRDefault="00FF70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lastRenderedPageBreak/>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SmartInsight Timeframe. If this checkbox is unchecked it means that time frame isn't taken into consideration and will </w:t>
      </w:r>
      <w:proofErr w:type="gramStart"/>
      <w:r w:rsidR="005339F3" w:rsidRPr="005339F3">
        <w:rPr>
          <w:rFonts w:cs="Tahoma"/>
          <w:szCs w:val="18"/>
        </w:rPr>
        <w:t>exported</w:t>
      </w:r>
      <w:proofErr w:type="gramEnd"/>
      <w:r w:rsidR="005339F3" w:rsidRPr="005339F3">
        <w:rPr>
          <w:rFonts w:cs="Tahoma"/>
          <w:szCs w:val="18"/>
        </w:rPr>
        <w:t xml:space="preserve">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Pr="00FF70F9"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212863E2" w14:textId="4C5E0ABD"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00FF70F9" w:rsidRPr="00FF70F9">
        <w:rPr>
          <w:rFonts w:cs="Tahoma"/>
          <w:b/>
          <w:szCs w:val="18"/>
        </w:rPr>
        <w:t xml:space="preserve"> –</w:t>
      </w:r>
      <w:r w:rsidR="00FF70F9" w:rsidRPr="00FF70F9">
        <w:rPr>
          <w:rFonts w:cs="Tahoma"/>
          <w:szCs w:val="18"/>
        </w:rPr>
        <w:t xml:space="preserve"> </w:t>
      </w:r>
      <w:r w:rsidR="00BD7E2E" w:rsidRPr="00BD7E2E">
        <w:rPr>
          <w:rFonts w:cs="Tahoma"/>
          <w:szCs w:val="18"/>
        </w:rPr>
        <w:t>List of available attributes for SmartInsight order export csv</w:t>
      </w:r>
    </w:p>
    <w:p w14:paraId="717E1785" w14:textId="32B1844F" w:rsidR="00BD7E2E" w:rsidRDefault="00BD7E2E" w:rsidP="009C21B5">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0D593777" w14:textId="72EE184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3326DBD3" w14:textId="002C7839"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date – date of the order (YYYY-MM-DD)</w:t>
      </w:r>
    </w:p>
    <w:p w14:paraId="450CDFC6" w14:textId="31BBF78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13146032" w14:textId="16AE6061" w:rsidR="00BD7E2E" w:rsidRDefault="00BD7E2E" w:rsidP="009C21B5">
      <w:pPr>
        <w:numPr>
          <w:ilvl w:val="2"/>
          <w:numId w:val="22"/>
        </w:numPr>
        <w:autoSpaceDE w:val="0"/>
        <w:autoSpaceDN w:val="0"/>
        <w:adjustRightInd w:val="0"/>
        <w:spacing w:before="0"/>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3AB4390A" w14:textId="6F558B17"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3FC5EDBD" w14:textId="7E8D8FAA"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2D85442" w14:textId="5B0AE7C8" w:rsidR="0057738F" w:rsidRDefault="0057738F" w:rsidP="0057738F">
      <w:pPr>
        <w:autoSpaceDE w:val="0"/>
        <w:autoSpaceDN w:val="0"/>
        <w:adjustRightInd w:val="0"/>
        <w:spacing w:before="0"/>
        <w:ind w:left="2520"/>
        <w:contextualSpacing/>
        <w:rPr>
          <w:rFonts w:cs="Tahoma"/>
          <w:szCs w:val="18"/>
        </w:rPr>
      </w:pPr>
      <w:r>
        <w:rPr>
          <w:rFonts w:cs="Tahoma"/>
          <w:szCs w:val="18"/>
        </w:rPr>
        <w:t xml:space="preserve">Please see the section </w:t>
      </w:r>
      <w:r w:rsidR="001D2396">
        <w:rPr>
          <w:rFonts w:cs="Tahoma"/>
          <w:b/>
          <w:szCs w:val="18"/>
        </w:rPr>
        <w:t>3.3.6</w:t>
      </w:r>
      <w:r w:rsidRPr="0057738F">
        <w:rPr>
          <w:rFonts w:cs="Tahoma"/>
          <w:b/>
          <w:szCs w:val="18"/>
        </w:rPr>
        <w:t xml:space="preserve"> Emarsys SmartInsight</w:t>
      </w:r>
      <w:r w:rsidR="001D2396">
        <w:rPr>
          <w:rFonts w:cs="Tahoma"/>
          <w:b/>
          <w:szCs w:val="18"/>
        </w:rPr>
        <w:t xml:space="preserve"> Export Attributes Configuration</w:t>
      </w:r>
      <w:r>
        <w:rPr>
          <w:rFonts w:cs="Tahoma"/>
          <w:szCs w:val="18"/>
        </w:rPr>
        <w:t xml:space="preserve"> for the detailed deescription</w:t>
      </w:r>
    </w:p>
    <w:p w14:paraId="4ECEE042" w14:textId="72E934B1" w:rsidR="00BD7E2E"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77976149" wp14:editId="25987525">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659680"/>
                    </a:xfrm>
                    <a:prstGeom prst="rect">
                      <a:avLst/>
                    </a:prstGeom>
                  </pic:spPr>
                </pic:pic>
              </a:graphicData>
            </a:graphic>
          </wp:inline>
        </w:drawing>
      </w:r>
    </w:p>
    <w:p w14:paraId="64D2C336" w14:textId="062E3E53" w:rsidR="005339F3" w:rsidRPr="00FF70F9" w:rsidRDefault="005339F3" w:rsidP="00BD7E2E">
      <w:pPr>
        <w:autoSpaceDE w:val="0"/>
        <w:autoSpaceDN w:val="0"/>
        <w:adjustRightInd w:val="0"/>
        <w:spacing w:before="0"/>
        <w:ind w:left="1080"/>
        <w:contextualSpacing/>
        <w:rPr>
          <w:rFonts w:cs="Tahoma"/>
          <w:szCs w:val="18"/>
        </w:rPr>
      </w:pPr>
      <w:r>
        <w:rPr>
          <w:noProof/>
        </w:rPr>
        <w:lastRenderedPageBreak/>
        <w:drawing>
          <wp:inline distT="0" distB="0" distL="0" distR="0" wp14:anchorId="3719B757" wp14:editId="26380EF0">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853336"/>
                    </a:xfrm>
                    <a:prstGeom prst="rect">
                      <a:avLst/>
                    </a:prstGeom>
                  </pic:spPr>
                </pic:pic>
              </a:graphicData>
            </a:graphic>
          </wp:inline>
        </w:drawing>
      </w:r>
    </w:p>
    <w:p w14:paraId="267A9ED8" w14:textId="5F02702C" w:rsidR="008E6212" w:rsidRPr="00B15B99" w:rsidRDefault="008E6212" w:rsidP="00B15B99">
      <w:pPr>
        <w:pStyle w:val="ListParagraph"/>
        <w:autoSpaceDE w:val="0"/>
        <w:autoSpaceDN w:val="0"/>
        <w:adjustRightInd w:val="0"/>
        <w:spacing w:before="0"/>
        <w:rPr>
          <w:rFonts w:cs="Tahoma"/>
          <w:szCs w:val="18"/>
        </w:rPr>
      </w:pPr>
    </w:p>
    <w:p w14:paraId="05D27878" w14:textId="24BE9CAB" w:rsidR="00245952" w:rsidRDefault="00245952" w:rsidP="00A75519">
      <w:pPr>
        <w:pStyle w:val="Heading3"/>
        <w:numPr>
          <w:ilvl w:val="2"/>
          <w:numId w:val="3"/>
        </w:numPr>
        <w:pBdr>
          <w:bottom w:val="single" w:sz="4" w:space="1" w:color="auto"/>
        </w:pBdr>
        <w:rPr>
          <w:lang w:val="fr-FR"/>
        </w:rPr>
      </w:pPr>
      <w:bookmarkStart w:id="24" w:name="_Toc479163084"/>
      <w:r>
        <w:rPr>
          <w:lang w:val="fr-FR"/>
        </w:rPr>
        <w:t>Emarsys Predict Export Attributes Configuration</w:t>
      </w:r>
      <w:bookmarkEnd w:id="24"/>
    </w:p>
    <w:p w14:paraId="76643DDA" w14:textId="51115E52" w:rsidR="00245952" w:rsidRDefault="007D3223" w:rsidP="00245952">
      <w:pPr>
        <w:rPr>
          <w:lang w:val="fr-FR"/>
        </w:rPr>
      </w:pPr>
      <w:r w:rsidRPr="007D3223">
        <w:rPr>
          <w:lang w:val="fr-FR"/>
        </w:rP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ListParagraph"/>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ListParagraph"/>
        <w:numPr>
          <w:ilvl w:val="0"/>
          <w:numId w:val="29"/>
        </w:numPr>
        <w:rPr>
          <w:lang w:val="fr-FR"/>
        </w:rPr>
      </w:pPr>
      <w:r>
        <w:rPr>
          <w:lang w:val="fr-FR"/>
        </w:rPr>
        <w:t>product.availability</w:t>
      </w:r>
    </w:p>
    <w:p w14:paraId="5CECA7A7" w14:textId="786E2871" w:rsidR="007D3223" w:rsidRDefault="007D3223" w:rsidP="009C21B5">
      <w:pPr>
        <w:pStyle w:val="ListParagraph"/>
        <w:numPr>
          <w:ilvl w:val="0"/>
          <w:numId w:val="29"/>
        </w:numPr>
        <w:rPr>
          <w:lang w:val="fr-FR"/>
        </w:rPr>
      </w:pPr>
      <w:r>
        <w:rPr>
          <w:lang w:val="fr-FR"/>
        </w:rPr>
        <w:t>product.name</w:t>
      </w:r>
    </w:p>
    <w:p w14:paraId="5DCF654D" w14:textId="1CE0D38B" w:rsidR="007D3223" w:rsidRDefault="007D3223" w:rsidP="009C21B5">
      <w:pPr>
        <w:pStyle w:val="ListParagraph"/>
        <w:numPr>
          <w:ilvl w:val="0"/>
          <w:numId w:val="29"/>
        </w:numPr>
        <w:rPr>
          <w:lang w:val="fr-FR"/>
        </w:rPr>
      </w:pPr>
      <w:r>
        <w:rPr>
          <w:lang w:val="fr-FR"/>
        </w:rPr>
        <w:t>product url</w:t>
      </w:r>
    </w:p>
    <w:p w14:paraId="35125F5A" w14:textId="072F6731" w:rsidR="007D3223" w:rsidRDefault="007D3223" w:rsidP="009C21B5">
      <w:pPr>
        <w:pStyle w:val="ListParagraph"/>
        <w:numPr>
          <w:ilvl w:val="0"/>
          <w:numId w:val="29"/>
        </w:numPr>
        <w:rPr>
          <w:lang w:val="fr-FR"/>
        </w:rPr>
      </w:pPr>
      <w:r>
        <w:rPr>
          <w:lang w:val="fr-FR"/>
        </w:rPr>
        <w:t>product.images</w:t>
      </w:r>
    </w:p>
    <w:p w14:paraId="782038C9" w14:textId="66CB98E5" w:rsidR="007D3223" w:rsidRDefault="007D3223" w:rsidP="009C21B5">
      <w:pPr>
        <w:pStyle w:val="ListParagraph"/>
        <w:numPr>
          <w:ilvl w:val="0"/>
          <w:numId w:val="29"/>
        </w:numPr>
        <w:rPr>
          <w:lang w:val="fr-FR"/>
        </w:rPr>
      </w:pPr>
      <w:r>
        <w:rPr>
          <w:lang w:val="fr-FR"/>
        </w:rPr>
        <w:t>product.categories</w:t>
      </w:r>
    </w:p>
    <w:p w14:paraId="40967321" w14:textId="2BB57637" w:rsidR="007D3223" w:rsidRDefault="007D3223" w:rsidP="009C21B5">
      <w:pPr>
        <w:pStyle w:val="ListParagraph"/>
        <w:numPr>
          <w:ilvl w:val="0"/>
          <w:numId w:val="29"/>
        </w:numPr>
        <w:rPr>
          <w:lang w:val="fr-FR"/>
        </w:rPr>
      </w:pPr>
      <w:r>
        <w:rPr>
          <w:lang w:val="fr-FR"/>
        </w:rPr>
        <w:t>product.price</w:t>
      </w:r>
    </w:p>
    <w:p w14:paraId="62BE1A2A" w14:textId="77777777" w:rsidR="007D3223" w:rsidRPr="007D3223" w:rsidRDefault="007D3223" w:rsidP="007D3223">
      <w:pPr>
        <w:pStyle w:val="ListParagraph"/>
        <w:rPr>
          <w:lang w:val="fr-FR"/>
        </w:rPr>
      </w:pPr>
    </w:p>
    <w:p w14:paraId="01C0DB9C" w14:textId="77777777" w:rsidR="007D3223" w:rsidRDefault="007D3223" w:rsidP="00245952">
      <w:pPr>
        <w:rPr>
          <w:lang w:val="fr-FR"/>
        </w:rPr>
      </w:pPr>
      <w:r>
        <w:rPr>
          <w:lang w:val="fr-FR"/>
        </w:rPr>
        <w:lastRenderedPageBreak/>
        <w:t>If you need to add another attributes the following attributes are available :</w:t>
      </w:r>
    </w:p>
    <w:p w14:paraId="22B5D739" w14:textId="38CA3F5D" w:rsidR="007D3223" w:rsidRDefault="007D3223" w:rsidP="009C21B5">
      <w:pPr>
        <w:pStyle w:val="ListParagraph"/>
        <w:numPr>
          <w:ilvl w:val="0"/>
          <w:numId w:val="29"/>
        </w:numPr>
        <w:rPr>
          <w:lang w:val="fr-FR"/>
        </w:rPr>
      </w:pPr>
      <w:r>
        <w:rPr>
          <w:lang w:val="fr-FR"/>
        </w:rPr>
        <w:t>Standard product attributes</w:t>
      </w:r>
    </w:p>
    <w:p w14:paraId="17E12673" w14:textId="4B519342" w:rsidR="007D3223" w:rsidRDefault="007D3223" w:rsidP="009C21B5">
      <w:pPr>
        <w:pStyle w:val="ListParagraph"/>
        <w:numPr>
          <w:ilvl w:val="0"/>
          <w:numId w:val="29"/>
        </w:numPr>
        <w:rPr>
          <w:lang w:val="fr-FR"/>
        </w:rPr>
      </w:pPr>
      <w:r>
        <w:rPr>
          <w:lang w:val="fr-FR"/>
        </w:rPr>
        <w:t>Product custom attributes</w:t>
      </w:r>
    </w:p>
    <w:p w14:paraId="26F622B1" w14:textId="77777777" w:rsidR="007D3223" w:rsidRDefault="007D3223" w:rsidP="007D3223">
      <w:pPr>
        <w:pStyle w:val="ListParagraph"/>
        <w:rPr>
          <w:lang w:val="fr-FR"/>
        </w:rPr>
      </w:pPr>
    </w:p>
    <w:p w14:paraId="4B9DA888" w14:textId="7E878674" w:rsidR="007D3223" w:rsidRPr="007D3223" w:rsidRDefault="007D3223" w:rsidP="007D3223">
      <w:pPr>
        <w:pStyle w:val="ListParagraph"/>
        <w:rPr>
          <w:lang w:val="fr-FR"/>
        </w:rPr>
      </w:pPr>
      <w:r>
        <w:rPr>
          <w:noProof/>
        </w:rPr>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Heading3"/>
        <w:numPr>
          <w:ilvl w:val="2"/>
          <w:numId w:val="3"/>
        </w:numPr>
        <w:pBdr>
          <w:bottom w:val="single" w:sz="4" w:space="1" w:color="auto"/>
        </w:pBdr>
        <w:rPr>
          <w:lang w:val="fr-FR"/>
        </w:rPr>
      </w:pPr>
      <w:bookmarkStart w:id="25" w:name="_Toc479163085"/>
      <w:r>
        <w:rPr>
          <w:lang w:val="fr-FR"/>
        </w:rPr>
        <w:t>Emarsys SmartInsight</w:t>
      </w:r>
      <w:r w:rsidR="00F83B59">
        <w:rPr>
          <w:lang w:val="fr-FR"/>
        </w:rPr>
        <w:t xml:space="preserve"> Export Attributes</w:t>
      </w:r>
      <w:r w:rsidR="0057738F">
        <w:rPr>
          <w:lang w:val="fr-FR"/>
        </w:rPr>
        <w:t xml:space="preserve"> Configuration</w:t>
      </w:r>
      <w:bookmarkEnd w:id="25"/>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 xml:space="preserve">The column name of these additional </w:t>
      </w:r>
      <w:proofErr w:type="gramStart"/>
      <w:r w:rsidRPr="00B15B99">
        <w:t>colums</w:t>
      </w:r>
      <w:proofErr w:type="gramEnd"/>
      <w:r w:rsidRPr="00B15B99">
        <w:t xml:space="preserve"> must start with “c_”. For example adding the attribute color to the sales items the column name could be named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lastRenderedPageBreak/>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tab/>
        <w:t>The following kind of attributes is possible:</w:t>
      </w:r>
    </w:p>
    <w:p w14:paraId="00D250A9" w14:textId="77777777" w:rsidR="00B15B99" w:rsidRPr="00B15B99" w:rsidRDefault="00B15B99" w:rsidP="009C21B5">
      <w:pPr>
        <w:numPr>
          <w:ilvl w:val="0"/>
          <w:numId w:val="46"/>
        </w:numPr>
      </w:pPr>
      <w:r w:rsidRPr="00B15B99">
        <w:rPr>
          <w:b/>
        </w:rPr>
        <w:t xml:space="preserve">Billing address: </w:t>
      </w:r>
      <w:r w:rsidRPr="00B15B99">
        <w:t xml:space="preserve">The available element should </w:t>
      </w:r>
      <w:proofErr w:type="gramStart"/>
      <w:r w:rsidRPr="00B15B99">
        <w:t>starts</w:t>
      </w:r>
      <w:proofErr w:type="gramEnd"/>
      <w:r w:rsidRPr="00B15B99">
        <w:t xml:space="preserve">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w:t>
      </w:r>
      <w:proofErr w:type="gramStart"/>
      <w:r w:rsidRPr="00B15B99">
        <w:t>starts</w:t>
      </w:r>
      <w:proofErr w:type="gramEnd"/>
      <w:r w:rsidRPr="00B15B99">
        <w:t xml:space="preserve"> with 'shippingAddress' and it should contain real attributes. In this way we get needed values from </w:t>
      </w:r>
      <w:proofErr w:type="gramStart"/>
      <w:r w:rsidRPr="00B15B99">
        <w:t>order.shipments[</w:t>
      </w:r>
      <w:proofErr w:type="gramEnd"/>
      <w:r w:rsidRPr="00B15B99">
        <w:t>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 xml:space="preserve">The available element should </w:t>
      </w:r>
      <w:proofErr w:type="gramStart"/>
      <w:r w:rsidRPr="00B15B99">
        <w:t>starts</w:t>
      </w:r>
      <w:proofErr w:type="gramEnd"/>
      <w:r w:rsidRPr="00B15B99">
        <w:t xml:space="preserve">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 xml:space="preserve">It reads shipping method name and description from </w:t>
      </w:r>
      <w:proofErr w:type="gramStart"/>
      <w:r w:rsidRPr="00B15B99">
        <w:t>order.shipments[</w:t>
      </w:r>
      <w:proofErr w:type="gramEnd"/>
      <w:r w:rsidRPr="00B15B99">
        <w:t>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w:t>
      </w:r>
      <w:r>
        <w:lastRenderedPageBreak/>
        <w:t xml:space="preserve">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you have 3 types of custom attributes available for output: custom.order, custom.product and custom.lineItem. Each type represent Order, Product and ProductLineItem/GiftCertificateLineItem object attributes respectitively, please visit 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 xml:space="preserve">Tracking number, </w:t>
      </w:r>
      <w:proofErr w:type="gramStart"/>
      <w:r w:rsidRPr="00B15B99">
        <w:t>shipment company</w:t>
      </w:r>
      <w:proofErr w:type="gramEnd"/>
      <w:r w:rsidRPr="00B15B99">
        <w:t>,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gramStart"/>
      <w:r w:rsidR="004B1029">
        <w:t>order.shipments[</w:t>
      </w:r>
      <w:proofErr w:type="gramEnd"/>
      <w:r w:rsidR="004B1029">
        <w:t>0] object.</w:t>
      </w:r>
    </w:p>
    <w:p w14:paraId="28BDFAC0" w14:textId="208992FF" w:rsidR="00E426F9" w:rsidRDefault="00E426F9" w:rsidP="00A75519">
      <w:pPr>
        <w:pStyle w:val="Heading3"/>
        <w:numPr>
          <w:ilvl w:val="2"/>
          <w:numId w:val="3"/>
        </w:numPr>
        <w:pBdr>
          <w:bottom w:val="single" w:sz="4" w:space="1" w:color="auto"/>
        </w:pBdr>
        <w:rPr>
          <w:lang w:val="fr-FR"/>
        </w:rPr>
      </w:pPr>
      <w:bookmarkStart w:id="26" w:name="_Toc479163086"/>
      <w:r>
        <w:rPr>
          <w:lang w:val="fr-FR"/>
        </w:rPr>
        <w:t>Emarsys Predict and SmartInsight Site Preferences</w:t>
      </w:r>
      <w:bookmarkEnd w:id="26"/>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88"/>
        <w:gridCol w:w="1101"/>
        <w:gridCol w:w="1967"/>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77777777" w:rsidR="00E426F9" w:rsidRDefault="00E426F9">
            <w:pPr>
              <w:spacing w:before="0" w:after="0"/>
              <w:rPr>
                <w:rFonts w:ascii="Cambria" w:hAnsi="Cambria"/>
                <w:sz w:val="20"/>
                <w:szCs w:val="20"/>
              </w:rPr>
            </w:pPr>
            <w:r>
              <w:t>emarsysPredictMerchantID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Used to enable </w:t>
            </w:r>
            <w:r>
              <w:rPr>
                <w:rFonts w:ascii="Cambria" w:hAnsi="Cambria"/>
                <w:sz w:val="20"/>
                <w:szCs w:val="20"/>
              </w:rPr>
              <w:lastRenderedPageBreak/>
              <w:t>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77777777" w:rsidR="00E426F9" w:rsidRDefault="00E426F9">
            <w:pPr>
              <w:spacing w:before="0" w:after="0"/>
              <w:rPr>
                <w:rFonts w:ascii="Cambria" w:hAnsi="Cambria"/>
                <w:sz w:val="20"/>
                <w:szCs w:val="20"/>
              </w:rPr>
            </w:pPr>
            <w:r>
              <w:lastRenderedPageBreak/>
              <w:t>emarsysPredictEnableJSTrackingCode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Enables/disabled 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77777777" w:rsidR="00E426F9" w:rsidRDefault="00E426F9">
            <w:pPr>
              <w:spacing w:before="0" w:after="0"/>
              <w:rPr>
                <w:rFonts w:ascii="Cambria" w:hAnsi="Cambria"/>
                <w:sz w:val="20"/>
                <w:szCs w:val="20"/>
              </w:rPr>
            </w:pPr>
            <w:r>
              <w:t>emarsysPredictThankYouForOrderPageRecommendationType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77777777" w:rsidR="00E426F9" w:rsidRDefault="00E426F9">
            <w:pPr>
              <w:spacing w:before="0" w:after="0"/>
              <w:rPr>
                <w:rFonts w:ascii="Cambria" w:hAnsi="Cambria"/>
                <w:sz w:val="20"/>
                <w:szCs w:val="20"/>
              </w:rPr>
            </w:pPr>
            <w:r>
              <w:t>emarsysPredictPDPRecommendationType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77777777" w:rsidR="00E426F9" w:rsidRDefault="00E426F9">
            <w:pPr>
              <w:spacing w:before="0" w:after="0"/>
              <w:rPr>
                <w:rFonts w:ascii="Cambria" w:hAnsi="Cambria"/>
                <w:sz w:val="20"/>
                <w:szCs w:val="20"/>
              </w:rPr>
            </w:pPr>
            <w:r>
              <w:t>emarsysPredictHomePageRecommendationType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77777777" w:rsidR="00E426F9" w:rsidRDefault="00E426F9">
            <w:pPr>
              <w:spacing w:before="0" w:after="0"/>
            </w:pPr>
            <w:r>
              <w:t>emarsysPredictCartPageRecommendationType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77777777" w:rsidR="00E426F9" w:rsidRDefault="00E426F9">
            <w:pPr>
              <w:spacing w:before="0" w:after="0"/>
            </w:pPr>
            <w:r>
              <w:t>emarsysPredictSearchPageRecommendationType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77777777" w:rsidR="00E426F9" w:rsidRDefault="00E426F9">
            <w:pPr>
              <w:spacing w:before="0" w:after="0"/>
            </w:pPr>
            <w:r>
              <w:t>emarsysPredictCategoryPageRecommendationType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Select recommendation </w:t>
            </w:r>
            <w:r>
              <w:rPr>
                <w:rFonts w:ascii="Cambria" w:hAnsi="Cambria"/>
                <w:sz w:val="20"/>
                <w:szCs w:val="20"/>
              </w:rPr>
              <w:lastRenderedPageBreak/>
              <w:t>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06E6C7C7" w:rsidR="00DB43BA" w:rsidRDefault="00DB43BA" w:rsidP="00DB43BA">
            <w:pPr>
              <w:spacing w:before="0" w:after="0"/>
            </w:pPr>
            <w:r w:rsidRPr="00DB43BA">
              <w:lastRenderedPageBreak/>
              <w:t>emarsysPredictVariationAttributes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oduct variation attributes 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77777777" w:rsidR="00E426F9" w:rsidRDefault="00E426F9">
            <w:pPr>
              <w:spacing w:before="0" w:after="0"/>
            </w:pPr>
            <w:r>
              <w:t>emarsysPredictSFTPHost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77777777" w:rsidR="00E426F9" w:rsidRDefault="00E426F9">
            <w:pPr>
              <w:spacing w:before="0" w:after="0"/>
            </w:pPr>
            <w:r>
              <w:t>emarsysPredictSFTPUsername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77777777" w:rsidR="00E426F9" w:rsidRDefault="00E426F9">
            <w:pPr>
              <w:spacing w:before="0" w:after="0"/>
            </w:pPr>
            <w:r>
              <w:t>emarsysPredictSFTPPassword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7777777" w:rsidR="00E426F9" w:rsidRDefault="00E426F9">
            <w:pPr>
              <w:spacing w:before="0" w:after="0"/>
            </w:pPr>
            <w:r>
              <w:t>emarsysPredictSFTPPath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77777777" w:rsidR="00E426F9" w:rsidRDefault="00E426F9">
            <w:pPr>
              <w:spacing w:before="0" w:after="0"/>
            </w:pPr>
            <w:r>
              <w:t>emarsysPredictProductAttributes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100FF1">
        <w:trPr>
          <w:cnfStyle w:val="000000100000" w:firstRow="0" w:lastRow="0" w:firstColumn="0" w:lastColumn="0" w:oddVBand="0" w:evenVBand="0" w:oddHBand="1" w:evenHBand="0" w:firstRowFirstColumn="0" w:firstRowLastColumn="0" w:lastRowFirstColumn="0" w:lastRowLastColumn="0"/>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77777777" w:rsidR="00E426F9" w:rsidRDefault="00E426F9">
            <w:pPr>
              <w:tabs>
                <w:tab w:val="left" w:pos="1177"/>
              </w:tabs>
              <w:spacing w:before="0" w:after="0"/>
            </w:pPr>
            <w:r>
              <w:t>emarsysPredictIMPEXFolder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100FF1" w:rsidRPr="00E426F9" w14:paraId="3BA191B3" w14:textId="77777777" w:rsidTr="00100FF1">
        <w:trPr>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5E3DBF06" w14:textId="5032C056" w:rsidR="00100FF1" w:rsidRPr="00100FF1" w:rsidRDefault="00100FF1">
            <w:pPr>
              <w:tabs>
                <w:tab w:val="left" w:pos="1177"/>
              </w:tabs>
              <w:spacing w:before="0" w:after="0"/>
            </w:pPr>
            <w:r w:rsidRPr="00100FF1">
              <w:rPr>
                <w:rFonts w:ascii="Helvetica" w:hAnsi="Helvetica"/>
                <w:sz w:val="20"/>
                <w:szCs w:val="20"/>
              </w:rPr>
              <w:t>emarsysPredictLocCurMap</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01D6317C" w14:textId="18250DD6"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0EFAB6E4" w14:textId="77777777"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Map of configured locales and their currency code</w:t>
            </w:r>
            <w:r w:rsidR="008129AD">
              <w:rPr>
                <w:rFonts w:ascii="Cambria" w:hAnsi="Cambria"/>
                <w:sz w:val="20"/>
                <w:szCs w:val="20"/>
              </w:rPr>
              <w:t>s</w:t>
            </w:r>
          </w:p>
          <w:p w14:paraId="11350F88" w14:textId="42CFE933" w:rsidR="008129AD" w:rsidRDefault="008129AD" w:rsidP="008129AD">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129AD">
              <w:rPr>
                <w:rFonts w:ascii="Cambria" w:hAnsi="Cambria"/>
                <w:sz w:val="20"/>
                <w:szCs w:val="20"/>
              </w:rPr>
              <w:t>{</w:t>
            </w:r>
            <w:bookmarkStart w:id="27" w:name="_GoBack"/>
            <w:bookmarkEnd w:id="27"/>
            <w:r w:rsidRPr="008129AD">
              <w:rPr>
                <w:rFonts w:ascii="Cambria" w:hAnsi="Cambria"/>
                <w:sz w:val="20"/>
                <w:szCs w:val="20"/>
              </w:rPr>
              <w:t xml:space="preserve"> "en_US":"USD", "it_IT":"EUR", "en_GB":"GBP"}</w:t>
            </w:r>
          </w:p>
        </w:tc>
      </w:tr>
      <w:tr w:rsidR="00E426F9" w14:paraId="2CCCA02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77777777" w:rsidR="00E426F9" w:rsidRDefault="00E426F9">
            <w:pPr>
              <w:spacing w:before="0" w:after="0"/>
            </w:pPr>
            <w:r>
              <w:t>emarsysSmartInsightOptIn</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77777777" w:rsidR="00E426F9" w:rsidRDefault="00E426F9">
            <w:pPr>
              <w:spacing w:before="0" w:after="0"/>
            </w:pPr>
            <w:r>
              <w:t>emarsysSmartInsightDestinationFolder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77777777" w:rsidR="00E426F9" w:rsidRDefault="00E426F9">
            <w:pPr>
              <w:spacing w:before="0" w:after="0"/>
            </w:pPr>
            <w:r>
              <w:lastRenderedPageBreak/>
              <w:t>emarsysEnableSmartInsightTimeframe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77777777" w:rsidR="00E426F9" w:rsidRDefault="00E426F9">
            <w:pPr>
              <w:spacing w:before="0" w:after="0"/>
            </w:pPr>
            <w:r>
              <w:t>emarsysSmartInsightAvailableElements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77777777" w:rsidR="00E426F9" w:rsidRDefault="00E426F9">
            <w:pPr>
              <w:spacing w:before="0" w:after="0"/>
            </w:pPr>
            <w:r>
              <w:t>emarsysSmartInsightTimeframeStart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Setup timeframe start date for the Emarsys historical export job</w:t>
            </w:r>
          </w:p>
        </w:tc>
      </w:tr>
      <w:tr w:rsidR="00E426F9" w:rsidRPr="00E426F9" w14:paraId="6F792ED1"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77777777" w:rsidR="00E426F9" w:rsidRDefault="00E426F9">
            <w:pPr>
              <w:spacing w:before="0" w:after="0"/>
            </w:pPr>
            <w:r>
              <w:t>emarsysSmartInsightTimeframeEnd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7777777" w:rsidR="00E426F9" w:rsidRDefault="00E426F9">
            <w:pPr>
              <w:spacing w:before="0" w:after="0"/>
            </w:pPr>
            <w:r>
              <w:t>emarsysSFTPHost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77777777" w:rsidR="00E426F9" w:rsidRDefault="00E426F9">
            <w:pPr>
              <w:spacing w:before="0" w:after="0"/>
            </w:pPr>
            <w:r>
              <w:t>emarsysSFTPUsername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77777777" w:rsidR="00E426F9" w:rsidRDefault="00E426F9">
            <w:pPr>
              <w:spacing w:before="0" w:after="0"/>
            </w:pPr>
            <w:r>
              <w:t>emarsysSFTPPassword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Heading2"/>
      </w:pPr>
      <w:bookmarkStart w:id="28" w:name="_Toc479163090"/>
      <w:r>
        <w:t xml:space="preserve">Job </w:t>
      </w:r>
      <w:r w:rsidR="00AA502B">
        <w:t>Schedules</w:t>
      </w:r>
      <w:bookmarkEnd w:id="28"/>
    </w:p>
    <w:p w14:paraId="5CEB0535" w14:textId="24253688" w:rsidR="006118B3" w:rsidRDefault="006118B3" w:rsidP="006118B3">
      <w:pPr>
        <w:pStyle w:val="Heading3"/>
        <w:rPr>
          <w:rFonts w:eastAsia="MS Mincho"/>
          <w:lang w:val="fr-FR"/>
        </w:rPr>
      </w:pPr>
      <w:bookmarkStart w:id="29" w:name="_Toc479163091"/>
      <w:r w:rsidRPr="006118B3">
        <w:rPr>
          <w:rFonts w:eastAsia="MS Mincho"/>
          <w:lang w:val="fr-FR"/>
        </w:rPr>
        <w:t>Emarsys-Setup</w:t>
      </w:r>
      <w:bookmarkEnd w:id="29"/>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ListParagraph"/>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ListParagraph"/>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ListParagraph"/>
        <w:numPr>
          <w:ilvl w:val="0"/>
          <w:numId w:val="23"/>
        </w:numPr>
      </w:pPr>
      <w:r>
        <w:t xml:space="preserve">The source id defined on Emarsys (will be saved on Salesforce Commerce Cloud side in a </w:t>
      </w:r>
      <w:r>
        <w:lastRenderedPageBreak/>
        <w:t xml:space="preserve">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ListParagraph"/>
        <w:numPr>
          <w:ilvl w:val="0"/>
          <w:numId w:val="23"/>
        </w:numPr>
      </w:pPr>
      <w:r>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6118B3">
      <w:pPr>
        <w:pStyle w:val="ListParagraph"/>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Heading3"/>
        <w:rPr>
          <w:lang w:val="fr-FR"/>
        </w:rPr>
      </w:pPr>
      <w:bookmarkStart w:id="30" w:name="_Toc479163092"/>
      <w:r w:rsidRPr="00AA502B">
        <w:rPr>
          <w:rFonts w:eastAsia="MS Mincho"/>
          <w:lang w:val="fr-FR"/>
        </w:rPr>
        <w:t>Emarsys-ExportOrders</w:t>
      </w:r>
      <w:bookmarkEnd w:id="30"/>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lastRenderedPageBreak/>
        <w:t>Encoding: UTF-8</w:t>
      </w:r>
    </w:p>
    <w:p w14:paraId="28943D26"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2) </w:t>
      </w:r>
      <w:proofErr w:type="gramStart"/>
      <w:r w:rsidRPr="00535493">
        <w:rPr>
          <w:rFonts w:cs="Tahoma"/>
          <w:szCs w:val="18"/>
        </w:rPr>
        <w:t>date</w:t>
      </w:r>
      <w:proofErr w:type="gramEnd"/>
      <w:r w:rsidRPr="00535493">
        <w:rPr>
          <w:rFonts w:cs="Tahoma"/>
          <w:szCs w:val="18"/>
        </w:rPr>
        <w:t xml:space="preserv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w:t>
      </w:r>
      <w:proofErr w:type="gramStart"/>
      <w:r w:rsidRPr="00535493">
        <w:rPr>
          <w:rFonts w:cs="Tahoma"/>
          <w:szCs w:val="18"/>
        </w:rPr>
        <w:t>customer</w:t>
      </w:r>
      <w:proofErr w:type="gramEnd"/>
      <w:r w:rsidRPr="00535493">
        <w:rPr>
          <w:rFonts w:cs="Tahoma"/>
          <w:szCs w:val="18"/>
        </w:rPr>
        <w:t xml:space="preserve">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w:t>
      </w:r>
      <w:proofErr w:type="gramStart"/>
      <w:r w:rsidRPr="00535493">
        <w:rPr>
          <w:rFonts w:cs="Tahoma"/>
          <w:szCs w:val="18"/>
        </w:rPr>
        <w:t>item</w:t>
      </w:r>
      <w:proofErr w:type="gramEnd"/>
      <w:r w:rsidRPr="00535493">
        <w:rPr>
          <w:rFonts w:cs="Tahoma"/>
          <w:szCs w:val="18"/>
        </w:rPr>
        <w:t xml:space="preserve">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5) </w:t>
      </w:r>
      <w:proofErr w:type="gramStart"/>
      <w:r w:rsidRPr="00535493">
        <w:rPr>
          <w:rFonts w:cs="Tahoma"/>
          <w:szCs w:val="18"/>
        </w:rPr>
        <w:t>quantity</w:t>
      </w:r>
      <w:proofErr w:type="gramEnd"/>
      <w:r w:rsidRPr="00535493">
        <w:rPr>
          <w:rFonts w:cs="Tahoma"/>
          <w:szCs w:val="18"/>
        </w:rPr>
        <w:t xml:space="preserve">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6) </w:t>
      </w:r>
      <w:proofErr w:type="gramStart"/>
      <w:r w:rsidRPr="00535493">
        <w:rPr>
          <w:rFonts w:cs="Tahoma"/>
          <w:szCs w:val="18"/>
        </w:rPr>
        <w:t>c_sales_amount</w:t>
      </w:r>
      <w:proofErr w:type="gramEnd"/>
      <w:r w:rsidRPr="00535493">
        <w:rPr>
          <w:rFonts w:cs="Tahoma"/>
          <w:szCs w:val="18"/>
        </w:rPr>
        <w:t xml:space="preserve">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ListParagraph"/>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ListParagraph"/>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ListParagraph"/>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003E11E8" w14:textId="77777777" w:rsidR="00543DA4" w:rsidRDefault="00543DA4" w:rsidP="00AA502B">
      <w:pPr>
        <w:autoSpaceDE w:val="0"/>
        <w:autoSpaceDN w:val="0"/>
        <w:adjustRightInd w:val="0"/>
        <w:spacing w:before="0"/>
        <w:contextualSpacing/>
        <w:rPr>
          <w:rFonts w:cs="Tahoma"/>
          <w:szCs w:val="18"/>
        </w:rPr>
      </w:pPr>
    </w:p>
    <w:p w14:paraId="25388898" w14:textId="50E8609E" w:rsidR="00AA502B" w:rsidRDefault="00AA502B" w:rsidP="00AA502B">
      <w:pPr>
        <w:pStyle w:val="Heading3"/>
      </w:pPr>
      <w:bookmarkStart w:id="31" w:name="_Toc479163093"/>
      <w:r w:rsidRPr="00AA502B">
        <w:lastRenderedPageBreak/>
        <w:t>Emarsys-Init-Database</w:t>
      </w:r>
      <w:bookmarkEnd w:id="31"/>
    </w:p>
    <w:p w14:paraId="16562C67" w14:textId="0EF9DBDA" w:rsidR="00AA502B" w:rsidRDefault="00AA502B" w:rsidP="00AA502B">
      <w:r>
        <w:t xml:space="preserve">This job will </w:t>
      </w:r>
      <w:proofErr w:type="gramStart"/>
      <w:r>
        <w:t>initialized</w:t>
      </w:r>
      <w:proofErr w:type="gramEnd"/>
      <w:r>
        <w:t xml:space="preserve"> the </w:t>
      </w:r>
      <w:r w:rsidRPr="00AA502B">
        <w:t>Emarsys Database</w:t>
      </w:r>
      <w:r>
        <w:t xml:space="preserve"> in 3 steps:</w:t>
      </w:r>
    </w:p>
    <w:p w14:paraId="653A7726" w14:textId="50DC5D22" w:rsidR="00AA502B" w:rsidRPr="00CE7359" w:rsidRDefault="00CE7359" w:rsidP="00CE7359">
      <w:pPr>
        <w:pStyle w:val="ListParagraph"/>
        <w:numPr>
          <w:ilvl w:val="0"/>
          <w:numId w:val="61"/>
        </w:numPr>
        <w:rPr>
          <w:b/>
        </w:rPr>
      </w:pPr>
      <w:r w:rsidRPr="00CE7359">
        <w:rPr>
          <w:b/>
        </w:rPr>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ListParagraph"/>
        <w:numPr>
          <w:ilvl w:val="0"/>
          <w:numId w:val="61"/>
        </w:numPr>
        <w:rPr>
          <w:b/>
        </w:rPr>
      </w:pPr>
      <w:r w:rsidRPr="00CE7359">
        <w:rPr>
          <w:b/>
        </w:rPr>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ListParagraph"/>
        <w:numPr>
          <w:ilvl w:val="0"/>
          <w:numId w:val="61"/>
        </w:numPr>
        <w:rPr>
          <w:b/>
        </w:rPr>
      </w:pPr>
      <w:r w:rsidRPr="00CE7359">
        <w:rPr>
          <w:b/>
        </w:rPr>
        <w:t>UploadCustomerInfoToWebDAV</w:t>
      </w:r>
      <w:r>
        <w:rPr>
          <w:b/>
        </w:rPr>
        <w:t xml:space="preserve"> - </w:t>
      </w:r>
      <w:r w:rsidRPr="00CE7359">
        <w:t>Pipeline used to upload the generated CSV file to Emarsys WebDAV.</w:t>
      </w:r>
    </w:p>
    <w:p w14:paraId="1E109589" w14:textId="49B7AB5C" w:rsidR="00CE7359" w:rsidRDefault="00AC1C42" w:rsidP="00CE7359">
      <w:pPr>
        <w:rPr>
          <w:b/>
        </w:rPr>
      </w:pPr>
      <w:r>
        <w:rPr>
          <w:b/>
          <w:noProof/>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Heading3"/>
      </w:pPr>
      <w:bookmarkStart w:id="32" w:name="_Toc479163094"/>
      <w:r w:rsidRPr="00F9751A">
        <w:t>Emarsys-Predict</w:t>
      </w:r>
      <w:bookmarkEnd w:id="32"/>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lastRenderedPageBreak/>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w:t>
      </w:r>
      <w:proofErr w:type="gramStart"/>
      <w:r w:rsidRPr="00535493">
        <w:rPr>
          <w:rFonts w:cs="Tahoma"/>
          <w:szCs w:val="18"/>
        </w:rPr>
        <w:t>available</w:t>
      </w:r>
      <w:proofErr w:type="gramEnd"/>
      <w:r w:rsidRPr="00535493">
        <w:rPr>
          <w:rFonts w:cs="Tahoma"/>
          <w:szCs w:val="18"/>
        </w:rPr>
        <w:t xml:space="preserv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w:t>
      </w:r>
      <w:proofErr w:type="gramStart"/>
      <w:r w:rsidRPr="00535493">
        <w:rPr>
          <w:rFonts w:cs="Tahoma"/>
          <w:szCs w:val="18"/>
        </w:rPr>
        <w:t>title</w:t>
      </w:r>
      <w:proofErr w:type="gramEnd"/>
      <w:r w:rsidRPr="00535493">
        <w:rPr>
          <w:rFonts w:cs="Tahoma"/>
          <w:szCs w:val="18"/>
        </w:rPr>
        <w:t xml:space="preserv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t xml:space="preserve">4) </w:t>
      </w:r>
      <w:proofErr w:type="gramStart"/>
      <w:r w:rsidRPr="00535493">
        <w:rPr>
          <w:rFonts w:cs="Tahoma"/>
          <w:szCs w:val="18"/>
        </w:rPr>
        <w:t>link</w:t>
      </w:r>
      <w:proofErr w:type="gramEnd"/>
      <w:r w:rsidRPr="00535493">
        <w:rPr>
          <w:rFonts w:cs="Tahoma"/>
          <w:szCs w:val="18"/>
        </w:rPr>
        <w:t xml:space="preserve">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t xml:space="preserve">5) </w:t>
      </w:r>
      <w:proofErr w:type="gramStart"/>
      <w:r w:rsidRPr="00535493">
        <w:rPr>
          <w:rFonts w:cs="Tahoma"/>
          <w:szCs w:val="18"/>
        </w:rPr>
        <w:t>image</w:t>
      </w:r>
      <w:proofErr w:type="gramEnd"/>
      <w:r w:rsidRPr="00535493">
        <w:rPr>
          <w:rFonts w:cs="Tahoma"/>
          <w:szCs w:val="18"/>
        </w:rPr>
        <w:t xml:space="preserv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w:t>
      </w:r>
      <w:proofErr w:type="gramStart"/>
      <w:r w:rsidRPr="00535493">
        <w:rPr>
          <w:rFonts w:cs="Tahoma"/>
          <w:szCs w:val="18"/>
        </w:rPr>
        <w:t>category</w:t>
      </w:r>
      <w:proofErr w:type="gramEnd"/>
      <w:r w:rsidRPr="00535493">
        <w:rPr>
          <w:rFonts w:cs="Tahoma"/>
          <w:szCs w:val="18"/>
        </w:rPr>
        <w:t xml:space="preserve">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w:t>
      </w:r>
      <w:proofErr w:type="gramStart"/>
      <w:r w:rsidRPr="00535493">
        <w:rPr>
          <w:rFonts w:cs="Tahoma"/>
          <w:szCs w:val="18"/>
        </w:rPr>
        <w:t>price</w:t>
      </w:r>
      <w:proofErr w:type="gramEnd"/>
      <w:r w:rsidRPr="00535493">
        <w:rPr>
          <w:rFonts w:cs="Tahoma"/>
          <w:szCs w:val="18"/>
        </w:rPr>
        <w:t xml:space="preserv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ListParagraph"/>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ListParagraph"/>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ListParagraph"/>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ListParagraph"/>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Heading3"/>
      </w:pPr>
      <w:bookmarkStart w:id="33" w:name="_Toc479163095"/>
      <w:r w:rsidRPr="006118B3">
        <w:t>Emarsys-SendShippingEmails</w:t>
      </w:r>
      <w:bookmarkEnd w:id="33"/>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Heading2"/>
      </w:pPr>
      <w:bookmarkStart w:id="34" w:name="_Toc479163096"/>
      <w:r>
        <w:t>Custom code</w:t>
      </w:r>
      <w:bookmarkEnd w:id="34"/>
    </w:p>
    <w:p w14:paraId="34F92B26" w14:textId="0F3DC560" w:rsidR="00364AAC" w:rsidRDefault="00364AAC" w:rsidP="00BE55E2">
      <w:pPr>
        <w:pStyle w:val="BodyText"/>
        <w:ind w:left="720" w:firstLine="720"/>
      </w:pPr>
      <w:r>
        <w:t>In order for the email subscriptions to work, a few updates needs to be made on the storefront cartridge and inside Business Manager.</w:t>
      </w:r>
    </w:p>
    <w:p w14:paraId="5125D476" w14:textId="77777777" w:rsidR="009131E6" w:rsidRDefault="009131E6" w:rsidP="009131E6">
      <w:pPr>
        <w:pStyle w:val="Heading3"/>
        <w:numPr>
          <w:ilvl w:val="2"/>
          <w:numId w:val="3"/>
        </w:numPr>
        <w:pBdr>
          <w:bottom w:val="single" w:sz="4" w:space="1" w:color="auto"/>
        </w:pBdr>
        <w:rPr>
          <w:lang w:val="fr-FR"/>
        </w:rPr>
      </w:pPr>
      <w:bookmarkStart w:id="35" w:name="_Toc479163097"/>
      <w:r>
        <w:rPr>
          <w:lang w:val="fr-FR"/>
        </w:rPr>
        <w:t>Global footer subscription integration</w:t>
      </w:r>
      <w:bookmarkEnd w:id="35"/>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ListParagraph"/>
        <w:numPr>
          <w:ilvl w:val="0"/>
          <w:numId w:val="26"/>
        </w:numPr>
        <w:autoSpaceDE w:val="0"/>
        <w:autoSpaceDN w:val="0"/>
        <w:adjustRightInd w:val="0"/>
        <w:spacing w:before="0"/>
        <w:rPr>
          <w:rFonts w:cs="Tahoma"/>
          <w:szCs w:val="18"/>
        </w:rPr>
      </w:pPr>
      <w:r>
        <w:t xml:space="preserve">Go to the body attribute and update the id of the form to: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7"/>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Heading3"/>
        <w:numPr>
          <w:ilvl w:val="2"/>
          <w:numId w:val="3"/>
        </w:numPr>
        <w:pBdr>
          <w:bottom w:val="single" w:sz="4" w:space="1" w:color="auto"/>
        </w:pBdr>
        <w:rPr>
          <w:lang w:val="fr-FR"/>
        </w:rPr>
      </w:pPr>
      <w:bookmarkStart w:id="36" w:name="_Toc479163098"/>
      <w:r>
        <w:rPr>
          <w:lang w:val="fr-FR"/>
        </w:rPr>
        <w:t xml:space="preserve">Custom code inside </w:t>
      </w:r>
      <w:r w:rsidR="00B86304">
        <w:rPr>
          <w:lang w:val="fr-FR"/>
        </w:rPr>
        <w:t>core</w:t>
      </w:r>
      <w:r>
        <w:rPr>
          <w:lang w:val="fr-FR"/>
        </w:rPr>
        <w:t xml:space="preserve"> template</w:t>
      </w:r>
      <w:r w:rsidR="007F64AB">
        <w:rPr>
          <w:lang w:val="fr-FR"/>
        </w:rPr>
        <w:t>s</w:t>
      </w:r>
      <w:bookmarkEnd w:id="36"/>
      <w:r>
        <w:rPr>
          <w:lang w:val="fr-FR"/>
        </w:rPr>
        <w:t xml:space="preserve"> </w:t>
      </w:r>
    </w:p>
    <w:p w14:paraId="4FC9B895" w14:textId="5883B813" w:rsidR="00A03C2D" w:rsidRDefault="0055023C" w:rsidP="00364AAC">
      <w:pPr>
        <w:pStyle w:val="BodyText"/>
        <w:ind w:firstLine="720"/>
      </w:pPr>
      <w:r>
        <w:t xml:space="preserve">Add the following lines of code at the bottom of the </w:t>
      </w:r>
      <w:r w:rsidRPr="009C70E7">
        <w:rPr>
          <w:b/>
          <w:i/>
        </w:rPr>
        <w:t>footer_UI.isml</w:t>
      </w:r>
      <w:r>
        <w:t xml:space="preserve"> template:</w:t>
      </w:r>
    </w:p>
    <w:p w14:paraId="05FDDEE1" w14:textId="26EA6288" w:rsidR="0055023C" w:rsidRPr="0055023C" w:rsidRDefault="0055023C" w:rsidP="0055023C">
      <w:pPr>
        <w:autoSpaceDE w:val="0"/>
        <w:autoSpaceDN w:val="0"/>
        <w:adjustRightInd w:val="0"/>
        <w:spacing w:before="100" w:beforeAutospacing="1" w:after="100" w:afterAutospacing="1" w:line="240" w:lineRule="auto"/>
        <w:ind w:firstLine="720"/>
        <w:jc w:val="center"/>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5023C">
      <w:pPr>
        <w:pStyle w:val="BodyText"/>
        <w:spacing w:before="100" w:beforeAutospacing="1" w:after="100" w:afterAutospacing="1"/>
        <w:ind w:firstLine="720"/>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w:t>
      </w:r>
      <w:proofErr w:type="gramStart"/>
      <w:r w:rsidRPr="0055023C">
        <w:rPr>
          <w:rFonts w:ascii="Consolas" w:eastAsiaTheme="minorEastAsia" w:hAnsi="Consolas" w:cs="Consolas"/>
          <w:i/>
          <w:iCs/>
          <w:color w:val="2A00FF"/>
          <w:sz w:val="16"/>
          <w:szCs w:val="16"/>
        </w:rPr>
        <w:t>URLUtils.staticURL(</w:t>
      </w:r>
      <w:proofErr w:type="gramEnd"/>
      <w:r w:rsidRPr="0055023C">
        <w:rPr>
          <w:rFonts w:ascii="Consolas" w:eastAsiaTheme="minorEastAsia" w:hAnsi="Consolas" w:cs="Consolas"/>
          <w:i/>
          <w:iCs/>
          <w:color w:val="2A00FF"/>
          <w:sz w:val="16"/>
          <w:szCs w:val="16"/>
        </w:rPr>
        <w:t xml:space="preserve">'/js/emarsys.js')}"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7B7D33C7" w14:textId="7F00BB98" w:rsidR="00666053" w:rsidRDefault="00666053" w:rsidP="0055023C">
      <w:pPr>
        <w:pStyle w:val="BodyText"/>
        <w:spacing w:before="100" w:beforeAutospacing="1" w:after="100" w:afterAutospacing="1"/>
        <w:ind w:firstLine="720"/>
        <w:rPr>
          <w:sz w:val="16"/>
          <w:szCs w:val="16"/>
        </w:rPr>
      </w:pPr>
      <w:r>
        <w:rPr>
          <w:noProof/>
          <w:sz w:val="16"/>
          <w:szCs w:val="16"/>
        </w:rPr>
        <w:drawing>
          <wp:inline distT="0" distB="0" distL="0" distR="0" wp14:anchorId="28BD6F0F" wp14:editId="108DB228">
            <wp:extent cx="4635611" cy="312313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oterui.png"/>
                    <pic:cNvPicPr/>
                  </pic:nvPicPr>
                  <pic:blipFill>
                    <a:blip r:embed="rId48"/>
                    <a:stretch>
                      <a:fillRect/>
                    </a:stretch>
                  </pic:blipFill>
                  <pic:spPr>
                    <a:xfrm>
                      <a:off x="0" y="0"/>
                      <a:ext cx="4650991" cy="3133498"/>
                    </a:xfrm>
                    <a:prstGeom prst="rect">
                      <a:avLst/>
                    </a:prstGeom>
                  </pic:spPr>
                </pic:pic>
              </a:graphicData>
            </a:graphic>
          </wp:inline>
        </w:drawing>
      </w:r>
    </w:p>
    <w:p w14:paraId="5A29C149" w14:textId="3E691922" w:rsidR="0080797C" w:rsidRDefault="0080797C" w:rsidP="0055023C">
      <w:pPr>
        <w:pStyle w:val="BodyText"/>
        <w:spacing w:before="100" w:beforeAutospacing="1" w:after="100" w:afterAutospacing="1"/>
        <w:ind w:firstLine="720"/>
        <w:rPr>
          <w:szCs w:val="18"/>
        </w:rPr>
      </w:pPr>
      <w:r>
        <w:rPr>
          <w:szCs w:val="18"/>
        </w:rPr>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BodyText"/>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lastRenderedPageBreak/>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w:t>
      </w:r>
      <w:proofErr w:type="gramStart"/>
      <w:r w:rsidRPr="0080797C">
        <w:rPr>
          <w:rFonts w:ascii="Consolas" w:eastAsiaTheme="minorEastAsia" w:hAnsi="Consolas" w:cs="Consolas"/>
          <w:i/>
          <w:iCs/>
          <w:color w:val="2A00FF"/>
          <w:sz w:val="16"/>
          <w:szCs w:val="16"/>
        </w:rPr>
        <w:t>URLUtils.staticURL(</w:t>
      </w:r>
      <w:proofErr w:type="gramEnd"/>
      <w:r w:rsidRPr="0080797C">
        <w:rPr>
          <w:rFonts w:ascii="Consolas" w:eastAsiaTheme="minorEastAsia" w:hAnsi="Consolas" w:cs="Consolas"/>
          <w:i/>
          <w:iCs/>
          <w:color w:val="2A00FF"/>
          <w:sz w:val="16"/>
          <w:szCs w:val="16"/>
        </w:rPr>
        <w:t xml:space="preserve">'/css/stylesheet.css')}"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BodyText"/>
        <w:spacing w:before="100" w:beforeAutospacing="1" w:after="100" w:afterAutospacing="1"/>
        <w:ind w:firstLine="720"/>
        <w:rPr>
          <w:sz w:val="16"/>
          <w:szCs w:val="16"/>
        </w:rPr>
      </w:pPr>
      <w:r>
        <w:rPr>
          <w:noProof/>
          <w:sz w:val="16"/>
          <w:szCs w:val="16"/>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49"/>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Heading3"/>
        <w:numPr>
          <w:ilvl w:val="2"/>
          <w:numId w:val="3"/>
        </w:numPr>
        <w:pBdr>
          <w:bottom w:val="single" w:sz="4" w:space="1" w:color="auto"/>
        </w:pBdr>
        <w:rPr>
          <w:lang w:val="fr-FR"/>
        </w:rPr>
      </w:pPr>
      <w:bookmarkStart w:id="37" w:name="_Toc479163099"/>
      <w:bookmarkStart w:id="38" w:name="OLE_LINK1"/>
      <w:bookmarkStart w:id="39" w:name="OLE_LINK2"/>
      <w:bookmarkStart w:id="40" w:name="OLE_LINK5"/>
      <w:bookmarkStart w:id="41" w:name="OLE_LINK8"/>
      <w:r>
        <w:rPr>
          <w:lang w:val="fr-FR"/>
        </w:rPr>
        <w:t xml:space="preserve">Account subscription Business Manager </w:t>
      </w:r>
      <w:r w:rsidR="00A327E3">
        <w:rPr>
          <w:lang w:val="fr-FR"/>
        </w:rPr>
        <w:t>configuration</w:t>
      </w:r>
      <w:bookmarkEnd w:id="37"/>
    </w:p>
    <w:bookmarkEnd w:id="38"/>
    <w:bookmarkEnd w:id="39"/>
    <w:bookmarkEnd w:id="40"/>
    <w:bookmarkEnd w:id="41"/>
    <w:p w14:paraId="275A2B69" w14:textId="77777777" w:rsidR="009131E6" w:rsidRDefault="009131E6" w:rsidP="000B3C8A">
      <w:pPr>
        <w:pStyle w:val="ListParagraph"/>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ListParagraph"/>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ListParagraph"/>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ListParagraph"/>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0"/>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Heading3"/>
        <w:numPr>
          <w:ilvl w:val="2"/>
          <w:numId w:val="3"/>
        </w:numPr>
        <w:pBdr>
          <w:bottom w:val="single" w:sz="4" w:space="1" w:color="auto"/>
        </w:pBdr>
        <w:rPr>
          <w:lang w:val="fr-FR"/>
        </w:rPr>
      </w:pPr>
      <w:bookmarkStart w:id="42" w:name="OLE_LINK6"/>
      <w:bookmarkStart w:id="43"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4" w:name="OLE_LINK9"/>
      <w:bookmarkStart w:id="45" w:name="OLE_LINK10"/>
      <w:bookmarkEnd w:id="42"/>
      <w:bookmarkEnd w:id="43"/>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4"/>
      <w:bookmarkEnd w:id="45"/>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Heading4"/>
        <w:numPr>
          <w:ilvl w:val="3"/>
          <w:numId w:val="3"/>
        </w:numPr>
        <w:ind w:hanging="90"/>
        <w:rPr>
          <w:rFonts w:asciiTheme="minorHAnsi" w:hAnsiTheme="minorHAnsi"/>
          <w:i w:val="0"/>
          <w:color w:val="auto"/>
          <w:lang w:val="fr-FR"/>
        </w:rPr>
      </w:pPr>
      <w:bookmarkStart w:id="46" w:name="_Toc479163100"/>
      <w:r w:rsidRPr="00B34C2C">
        <w:rPr>
          <w:rFonts w:asciiTheme="minorHAnsi" w:hAnsiTheme="minorHAnsi"/>
          <w:i w:val="0"/>
          <w:color w:val="auto"/>
          <w:lang w:val="fr-FR"/>
        </w:rPr>
        <w:t>Account subscription</w:t>
      </w:r>
      <w:bookmarkEnd w:id="46"/>
    </w:p>
    <w:p w14:paraId="09CD83FA" w14:textId="2F8AA6FF" w:rsidR="00636C97" w:rsidRDefault="00355316" w:rsidP="00B34C2C">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your storefront core cartridge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2201258A" w14:textId="529893FD" w:rsidR="00355316" w:rsidRDefault="00355316" w:rsidP="00355316">
      <w:pPr>
        <w:rPr>
          <w:szCs w:val="18"/>
        </w:rPr>
      </w:pPr>
      <w:r>
        <w:rPr>
          <w:noProof/>
          <w:sz w:val="24"/>
          <w:szCs w:val="24"/>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cartridge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ListParagraph"/>
        <w:ind w:left="1350"/>
        <w:rPr>
          <w:szCs w:val="18"/>
        </w:rPr>
      </w:pPr>
    </w:p>
    <w:p w14:paraId="2515E2DE" w14:textId="33DAC6F7" w:rsidR="00B0509B" w:rsidRDefault="00B0509B" w:rsidP="00B34C2C">
      <w:pPr>
        <w:pStyle w:val="ListParagraph"/>
        <w:ind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7535593A" w14:textId="19F4D678" w:rsidR="00355316" w:rsidRDefault="00355316" w:rsidP="00514EC1">
      <w:pPr>
        <w:rPr>
          <w:szCs w:val="18"/>
        </w:rPr>
      </w:pPr>
      <w:r>
        <w:rPr>
          <w:noProof/>
          <w:sz w:val="24"/>
          <w:szCs w:val="24"/>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2">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Heading4"/>
        <w:numPr>
          <w:ilvl w:val="3"/>
          <w:numId w:val="3"/>
        </w:numPr>
        <w:ind w:left="720" w:firstLine="630"/>
        <w:rPr>
          <w:rFonts w:asciiTheme="minorHAnsi" w:hAnsiTheme="minorHAnsi"/>
          <w:i w:val="0"/>
          <w:color w:val="auto"/>
          <w:lang w:val="fr-FR"/>
        </w:rPr>
      </w:pPr>
      <w:bookmarkStart w:id="47"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7"/>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be made.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proofErr w:type="gramStart"/>
      <w:r w:rsidRPr="005A4C6A">
        <w:rPr>
          <w:szCs w:val="18"/>
        </w:rPr>
        <w:lastRenderedPageBreak/>
        <w:t>require(</w:t>
      </w:r>
      <w:proofErr w:type="gramEnd"/>
      <w:r w:rsidRPr="005A4C6A">
        <w:rPr>
          <w:szCs w:val="18"/>
        </w:rPr>
        <w:t>"int_emarsys/cartridge/controllers/EmarsysNewsletter").CheckoutSubscriptionPipe()</w:t>
      </w:r>
    </w:p>
    <w:p w14:paraId="74229430" w14:textId="5B9244A5" w:rsidR="00E1674C" w:rsidRPr="00BC35DB" w:rsidRDefault="003B1E61" w:rsidP="00BC35DB">
      <w:pPr>
        <w:rPr>
          <w:szCs w:val="18"/>
        </w:rPr>
      </w:pPr>
      <w:r>
        <w:rPr>
          <w:noProof/>
          <w:sz w:val="24"/>
          <w:szCs w:val="24"/>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3">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Heading4"/>
        <w:numPr>
          <w:ilvl w:val="3"/>
          <w:numId w:val="3"/>
        </w:numPr>
        <w:ind w:left="720" w:firstLine="630"/>
        <w:rPr>
          <w:rFonts w:asciiTheme="minorHAnsi" w:hAnsiTheme="minorHAnsi"/>
          <w:i w:val="0"/>
          <w:color w:val="auto"/>
          <w:lang w:val="fr-FR"/>
        </w:rPr>
      </w:pPr>
      <w:bookmarkStart w:id="48"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8"/>
    </w:p>
    <w:p w14:paraId="63B23277" w14:textId="383966D6" w:rsidR="00364AAC" w:rsidRPr="00B32DA1" w:rsidRDefault="00803D81" w:rsidP="00B32DA1">
      <w:pPr>
        <w:ind w:left="720" w:firstLine="630"/>
        <w:rPr>
          <w:lang w:val="fr-FR"/>
        </w:rPr>
      </w:pPr>
      <w:r w:rsidRPr="00B32DA1">
        <w:rPr>
          <w:szCs w:val="18"/>
        </w:rPr>
        <w:t xml:space="preserve">In </w:t>
      </w:r>
      <w:r w:rsidR="00EC2333" w:rsidRPr="00B32DA1">
        <w:rPr>
          <w:szCs w:val="18"/>
        </w:rPr>
        <w:t xml:space="preserve">the </w:t>
      </w:r>
      <w:r w:rsidRPr="00B32DA1">
        <w:rPr>
          <w:szCs w:val="18"/>
        </w:rPr>
        <w:t xml:space="preserve">storefront core cartridge find </w:t>
      </w:r>
      <w:r w:rsidRPr="00B32DA1">
        <w:rPr>
          <w:i/>
          <w:szCs w:val="18"/>
        </w:rPr>
        <w:t>COPlaceOrder-Start</w:t>
      </w:r>
      <w:r w:rsidRPr="00B32DA1">
        <w:rPr>
          <w:szCs w:val="18"/>
        </w:rPr>
        <w:t xml:space="preserve"> pipeline. Before </w:t>
      </w:r>
      <w:r w:rsidRPr="00B32DA1">
        <w:rPr>
          <w:i/>
          <w:szCs w:val="18"/>
        </w:rPr>
        <w:t>Mail-SecureSend</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4">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Heading3"/>
        <w:numPr>
          <w:ilvl w:val="2"/>
          <w:numId w:val="3"/>
        </w:numPr>
        <w:rPr>
          <w:lang w:val="fr-FR"/>
        </w:rPr>
      </w:pPr>
      <w:bookmarkStart w:id="49" w:name="_Controller_integration"/>
      <w:bookmarkStart w:id="50" w:name="_Toc479163103"/>
      <w:bookmarkStart w:id="51" w:name="OLE_LINK11"/>
      <w:bookmarkStart w:id="52" w:name="OLE_LINK12"/>
      <w:bookmarkStart w:id="53" w:name="OLE_LINK13"/>
      <w:bookmarkEnd w:id="49"/>
      <w:r>
        <w:rPr>
          <w:lang w:val="fr-FR"/>
        </w:rPr>
        <w:t>Controller integration</w:t>
      </w:r>
      <w:bookmarkEnd w:id="50"/>
    </w:p>
    <w:p w14:paraId="0EE94154" w14:textId="4A1469CC" w:rsidR="00177DA4" w:rsidRPr="004C6E59" w:rsidRDefault="008874BB" w:rsidP="004C6E59">
      <w:pPr>
        <w:pStyle w:val="Heading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1"/>
    <w:bookmarkEnd w:id="52"/>
    <w:bookmarkEnd w:id="53"/>
    <w:p w14:paraId="2AE97434" w14:textId="77777777" w:rsidR="00A327E3" w:rsidRDefault="00A327E3" w:rsidP="004C6E59">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 xml:space="preserve">content </w:t>
      </w:r>
      <w:r>
        <w:lastRenderedPageBreak/>
        <w:t>asset.</w:t>
      </w:r>
    </w:p>
    <w:p w14:paraId="3DABB6E0" w14:textId="411D3DB0" w:rsidR="00E72397" w:rsidRPr="008615B6" w:rsidRDefault="00A327E3" w:rsidP="008615B6">
      <w:pPr>
        <w:pStyle w:val="ListParagraph"/>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4" w:name="OLE_LINK14"/>
      <w:bookmarkStart w:id="55" w:name="OLE_LINK15"/>
      <w:r w:rsidRPr="004C6E59">
        <w:rPr>
          <w:i/>
          <w:szCs w:val="18"/>
        </w:rPr>
        <w:t>CustomerModel.js</w:t>
      </w:r>
      <w:r w:rsidR="004C6E59">
        <w:rPr>
          <w:szCs w:val="18"/>
        </w:rPr>
        <w:t xml:space="preserve"> </w:t>
      </w:r>
      <w:bookmarkEnd w:id="54"/>
      <w:bookmarkEnd w:id="55"/>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ListParagraph"/>
        <w:tabs>
          <w:tab w:val="left" w:pos="1710"/>
        </w:tabs>
        <w:ind w:left="1350"/>
        <w:rPr>
          <w:szCs w:val="18"/>
        </w:rPr>
      </w:pPr>
    </w:p>
    <w:p w14:paraId="43703755" w14:textId="554C82D3" w:rsidR="008615B6" w:rsidRPr="008615B6" w:rsidRDefault="008615B6" w:rsidP="008615B6">
      <w:pPr>
        <w:pStyle w:val="ListParagraph"/>
        <w:ind w:firstLine="630"/>
        <w:rPr>
          <w:szCs w:val="18"/>
        </w:rPr>
      </w:pPr>
      <w:r w:rsidRPr="008615B6">
        <w:rPr>
          <w:szCs w:val="18"/>
        </w:rPr>
        <w:t xml:space="preserve"> // Logs the customer in.</w:t>
      </w:r>
    </w:p>
    <w:p w14:paraId="43077D56" w14:textId="77777777" w:rsidR="008615B6" w:rsidRPr="008615B6" w:rsidRDefault="008615B6" w:rsidP="008615B6">
      <w:pPr>
        <w:pStyle w:val="ListParagraph"/>
        <w:ind w:firstLine="630"/>
        <w:rPr>
          <w:szCs w:val="18"/>
        </w:rPr>
      </w:pPr>
      <w:proofErr w:type="gramStart"/>
      <w:r w:rsidRPr="008615B6">
        <w:rPr>
          <w:szCs w:val="18"/>
        </w:rPr>
        <w:t>var</w:t>
      </w:r>
      <w:proofErr w:type="gramEnd"/>
      <w:r w:rsidRPr="008615B6">
        <w:rPr>
          <w:szCs w:val="18"/>
        </w:rPr>
        <w:t xml:space="preserve"> result = Transaction.wrap(function () {</w:t>
      </w:r>
    </w:p>
    <w:p w14:paraId="116034B2" w14:textId="77777777" w:rsidR="008615B6" w:rsidRPr="008615B6" w:rsidRDefault="008615B6" w:rsidP="008615B6">
      <w:pPr>
        <w:pStyle w:val="ListParagraph"/>
        <w:ind w:firstLine="630"/>
        <w:rPr>
          <w:szCs w:val="18"/>
        </w:rPr>
      </w:pPr>
      <w:r w:rsidRPr="008615B6">
        <w:rPr>
          <w:szCs w:val="18"/>
        </w:rPr>
        <w:t xml:space="preserve">    </w:t>
      </w:r>
      <w:proofErr w:type="gramStart"/>
      <w:r w:rsidRPr="008615B6">
        <w:rPr>
          <w:szCs w:val="18"/>
        </w:rPr>
        <w:t>return</w:t>
      </w:r>
      <w:proofErr w:type="gramEnd"/>
      <w:r w:rsidRPr="008615B6">
        <w:rPr>
          <w:szCs w:val="18"/>
        </w:rPr>
        <w:t xml:space="preserve"> CustomerMgr.loginCustomer(email, password, rememberMe);</w:t>
      </w:r>
    </w:p>
    <w:p w14:paraId="48BD9D0B" w14:textId="13C3B1B9" w:rsidR="008615B6" w:rsidRPr="008615B6" w:rsidRDefault="008615B6" w:rsidP="008615B6">
      <w:pPr>
        <w:pStyle w:val="ListParagraph"/>
        <w:ind w:firstLine="630"/>
        <w:rPr>
          <w:szCs w:val="18"/>
        </w:rPr>
      </w:pPr>
      <w:r>
        <w:rPr>
          <w:szCs w:val="18"/>
        </w:rPr>
        <w:t>});</w:t>
      </w:r>
    </w:p>
    <w:p w14:paraId="2D3E798D" w14:textId="77777777" w:rsidR="008615B6" w:rsidRPr="008615B6" w:rsidRDefault="008615B6" w:rsidP="008615B6">
      <w:pPr>
        <w:pStyle w:val="ListParagraph"/>
        <w:ind w:firstLine="630"/>
        <w:rPr>
          <w:szCs w:val="18"/>
        </w:rPr>
      </w:pPr>
      <w:r w:rsidRPr="008615B6">
        <w:rPr>
          <w:szCs w:val="18"/>
        </w:rPr>
        <w:t>// Emarsys subscription</w:t>
      </w:r>
    </w:p>
    <w:p w14:paraId="6C819933" w14:textId="708F79C0" w:rsidR="008615B6" w:rsidRPr="008615B6" w:rsidRDefault="008615B6" w:rsidP="008615B6">
      <w:pPr>
        <w:pStyle w:val="ListParagraph"/>
        <w:ind w:firstLine="630"/>
        <w:rPr>
          <w:szCs w:val="18"/>
        </w:rPr>
      </w:pPr>
      <w:proofErr w:type="gramStart"/>
      <w:r w:rsidRPr="008615B6">
        <w:rPr>
          <w:szCs w:val="18"/>
        </w:rPr>
        <w:t>require(</w:t>
      </w:r>
      <w:proofErr w:type="gramEnd"/>
      <w:r w:rsidRPr="008615B6">
        <w:rPr>
          <w:szCs w:val="18"/>
        </w:rPr>
        <w:t>"int_emarsys/cartridge/controllers/EmarsysNewslett</w:t>
      </w:r>
      <w:r>
        <w:rPr>
          <w:szCs w:val="18"/>
        </w:rPr>
        <w:t>er").AccountSubscriptionPipe();</w:t>
      </w:r>
    </w:p>
    <w:p w14:paraId="1648B9C4" w14:textId="083E1DF6" w:rsidR="00E72397" w:rsidRDefault="008615B6" w:rsidP="008615B6">
      <w:pPr>
        <w:pStyle w:val="ListParagraph"/>
        <w:ind w:firstLine="630"/>
        <w:rPr>
          <w:szCs w:val="18"/>
        </w:rPr>
      </w:pPr>
      <w:proofErr w:type="gramStart"/>
      <w:r w:rsidRPr="008615B6">
        <w:rPr>
          <w:szCs w:val="18"/>
        </w:rPr>
        <w:t>return</w:t>
      </w:r>
      <w:proofErr w:type="gramEnd"/>
      <w:r w:rsidRPr="008615B6">
        <w:rPr>
          <w:szCs w:val="18"/>
        </w:rPr>
        <w:t xml:space="preserve"> result;</w:t>
      </w:r>
    </w:p>
    <w:p w14:paraId="52101173" w14:textId="47CF170C" w:rsidR="008615B6" w:rsidRDefault="008615B6" w:rsidP="008615B6">
      <w:pPr>
        <w:pStyle w:val="ListParagraph"/>
        <w:ind w:firstLine="630"/>
        <w:rPr>
          <w:szCs w:val="18"/>
        </w:rPr>
      </w:pPr>
    </w:p>
    <w:p w14:paraId="6EB402EB" w14:textId="08060FF4" w:rsidR="008615B6" w:rsidRDefault="008615B6" w:rsidP="008615B6">
      <w:pPr>
        <w:pStyle w:val="ListParagraph"/>
        <w:ind w:left="0"/>
        <w:rPr>
          <w:szCs w:val="18"/>
        </w:rPr>
      </w:pPr>
      <w:r>
        <w:rPr>
          <w:noProof/>
          <w:szCs w:val="18"/>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5">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ListParagraph"/>
        <w:numPr>
          <w:ilvl w:val="0"/>
          <w:numId w:val="25"/>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ListParagraph"/>
        <w:tabs>
          <w:tab w:val="left" w:pos="1710"/>
        </w:tabs>
        <w:ind w:firstLine="630"/>
        <w:rPr>
          <w:szCs w:val="18"/>
        </w:rPr>
      </w:pPr>
      <w:bookmarkStart w:id="56" w:name="OLE_LINK16"/>
      <w:bookmarkStart w:id="57" w:name="OLE_LINK17"/>
      <w:r w:rsidRPr="00E72397">
        <w:rPr>
          <w:szCs w:val="18"/>
        </w:rPr>
        <w:t>// Emarsys subscription</w:t>
      </w:r>
    </w:p>
    <w:p w14:paraId="53D2442E" w14:textId="04F50172" w:rsidR="00DA30B9" w:rsidRDefault="00DA30B9" w:rsidP="004C6E59">
      <w:pPr>
        <w:pStyle w:val="ListParagraph"/>
        <w:tabs>
          <w:tab w:val="left" w:pos="1710"/>
        </w:tabs>
        <w:ind w:firstLine="630"/>
        <w:rPr>
          <w:szCs w:val="18"/>
        </w:rPr>
      </w:pPr>
      <w:proofErr w:type="gramStart"/>
      <w:r w:rsidRPr="00E72397">
        <w:rPr>
          <w:szCs w:val="18"/>
        </w:rPr>
        <w:t>require(</w:t>
      </w:r>
      <w:proofErr w:type="gramEnd"/>
      <w:r w:rsidRPr="00E72397">
        <w:rPr>
          <w:szCs w:val="18"/>
        </w:rPr>
        <w:t>"int_emarsys/cartridge/controllers/EmarsysNewsletter").AccountSubscriptionPipe();</w:t>
      </w:r>
    </w:p>
    <w:p w14:paraId="46451448" w14:textId="0911E533" w:rsidR="00F2046D" w:rsidRDefault="00F2046D" w:rsidP="004C6E59">
      <w:pPr>
        <w:pStyle w:val="ListParagraph"/>
        <w:tabs>
          <w:tab w:val="left" w:pos="1710"/>
        </w:tabs>
        <w:ind w:firstLine="630"/>
        <w:rPr>
          <w:szCs w:val="18"/>
        </w:rPr>
      </w:pPr>
    </w:p>
    <w:p w14:paraId="0E928FE6" w14:textId="232D7E24" w:rsidR="00F2046D" w:rsidRDefault="00F2046D" w:rsidP="00F2046D">
      <w:pPr>
        <w:pStyle w:val="ListParagraph"/>
        <w:tabs>
          <w:tab w:val="left" w:pos="1710"/>
        </w:tabs>
        <w:ind w:left="0"/>
        <w:rPr>
          <w:szCs w:val="18"/>
        </w:rPr>
      </w:pPr>
      <w:r>
        <w:rPr>
          <w:noProof/>
          <w:szCs w:val="18"/>
        </w:rPr>
        <w:lastRenderedPageBreak/>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58" w:name="_Toc479163104"/>
      <w:bookmarkEnd w:id="56"/>
      <w:bookmarkEnd w:id="57"/>
      <w:r w:rsidRPr="004C6E59">
        <w:rPr>
          <w:rFonts w:asciiTheme="minorHAnsi" w:hAnsiTheme="minorHAnsi"/>
          <w:i w:val="0"/>
          <w:color w:val="auto"/>
          <w:lang w:val="fr-FR"/>
        </w:rPr>
        <w:t>Checkout subscription</w:t>
      </w:r>
      <w:bookmarkEnd w:id="58"/>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NoSpacing"/>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NoSpacing"/>
        <w:ind w:left="720" w:firstLine="630"/>
        <w:rPr>
          <w:rFonts w:ascii="Tahoma" w:hAnsi="Tahoma" w:cs="Tahoma"/>
          <w:sz w:val="18"/>
          <w:szCs w:val="18"/>
        </w:rPr>
      </w:pPr>
      <w:proofErr w:type="gramStart"/>
      <w:r w:rsidRPr="00F2046D">
        <w:rPr>
          <w:rFonts w:ascii="Tahoma" w:hAnsi="Tahoma" w:cs="Tahoma"/>
          <w:sz w:val="18"/>
          <w:szCs w:val="18"/>
        </w:rPr>
        <w:t>require(</w:t>
      </w:r>
      <w:proofErr w:type="gramEnd"/>
      <w:r w:rsidRPr="00F2046D">
        <w:rPr>
          <w:rFonts w:ascii="Tahoma" w:hAnsi="Tahoma" w:cs="Tahoma"/>
          <w:sz w:val="18"/>
          <w:szCs w:val="18"/>
        </w:rPr>
        <w:t>"int_emarsys/cartridge/controllers/EmarsysNewsletter").</w:t>
      </w:r>
      <w:bookmarkStart w:id="59" w:name="OLE_LINK18"/>
      <w:bookmarkStart w:id="60" w:name="OLE_LINK19"/>
      <w:r w:rsidRPr="00F2046D">
        <w:rPr>
          <w:rFonts w:ascii="Tahoma" w:hAnsi="Tahoma" w:cs="Tahoma"/>
          <w:sz w:val="18"/>
          <w:szCs w:val="18"/>
        </w:rPr>
        <w:t>CheckoutSubscriptionPipe</w:t>
      </w:r>
      <w:bookmarkEnd w:id="59"/>
      <w:bookmarkEnd w:id="60"/>
      <w:r w:rsidRPr="00F2046D">
        <w:rPr>
          <w:rFonts w:ascii="Tahoma" w:hAnsi="Tahoma" w:cs="Tahoma"/>
          <w:sz w:val="18"/>
          <w:szCs w:val="18"/>
        </w:rPr>
        <w:t>();</w:t>
      </w:r>
    </w:p>
    <w:p w14:paraId="305F0F4F" w14:textId="093E6708" w:rsidR="00F2046D" w:rsidRDefault="00F2046D" w:rsidP="004C6E59">
      <w:pPr>
        <w:pStyle w:val="NoSpacing"/>
        <w:ind w:left="720" w:firstLine="630"/>
        <w:rPr>
          <w:rFonts w:ascii="Tahoma" w:hAnsi="Tahoma" w:cs="Tahoma"/>
          <w:sz w:val="18"/>
          <w:szCs w:val="18"/>
        </w:rPr>
      </w:pPr>
    </w:p>
    <w:p w14:paraId="3A03494A" w14:textId="642A4815" w:rsidR="00F2046D" w:rsidRPr="00F2046D" w:rsidRDefault="00F2046D" w:rsidP="00F2046D">
      <w:pPr>
        <w:pStyle w:val="NoSpacing"/>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NoSpacing"/>
        <w:ind w:left="720" w:firstLine="630"/>
        <w:rPr>
          <w:rFonts w:ascii="Tahoma" w:hAnsi="Tahoma" w:cs="Tahoma"/>
          <w:i/>
          <w:sz w:val="18"/>
          <w:szCs w:val="18"/>
        </w:rPr>
      </w:pPr>
    </w:p>
    <w:p w14:paraId="3D8D7713" w14:textId="77777777" w:rsidR="00F2046D" w:rsidRDefault="00F2046D" w:rsidP="004C6E59">
      <w:pPr>
        <w:pStyle w:val="NoSpacing"/>
        <w:ind w:left="720" w:firstLine="630"/>
        <w:rPr>
          <w:rFonts w:ascii="Tahoma" w:hAnsi="Tahoma" w:cs="Tahoma"/>
          <w:i/>
          <w:sz w:val="18"/>
          <w:szCs w:val="18"/>
        </w:rPr>
      </w:pPr>
    </w:p>
    <w:p w14:paraId="0EA597FC" w14:textId="3A8DA77E"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61" w:name="_Toc479163105"/>
      <w:r w:rsidRPr="004C6E59">
        <w:rPr>
          <w:rFonts w:asciiTheme="minorHAnsi" w:hAnsiTheme="minorHAnsi"/>
          <w:i w:val="0"/>
          <w:color w:val="auto"/>
          <w:lang w:val="fr-FR"/>
        </w:rPr>
        <w:t>Order confirmation emails</w:t>
      </w:r>
      <w:bookmarkEnd w:id="61"/>
    </w:p>
    <w:p w14:paraId="0E8EEDD2" w14:textId="3105326A" w:rsidR="00A327E3" w:rsidRPr="00CC015D" w:rsidRDefault="00A327E3" w:rsidP="004529D3">
      <w:pPr>
        <w:pStyle w:val="ListParagraph"/>
        <w:ind w:firstLine="630"/>
        <w:rPr>
          <w:lang w:val="fr-FR"/>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CC015D" w:rsidRPr="00CC015D">
        <w:rPr>
          <w:szCs w:val="18"/>
        </w:rPr>
        <w:t xml:space="preserve"> function, </w:t>
      </w:r>
      <w:r w:rsidR="00CC015D">
        <w:rPr>
          <w:szCs w:val="18"/>
        </w:rPr>
        <w:t xml:space="preserve">after the order is created and submitted, and a pipeline execution in the successful execution or </w:t>
      </w:r>
      <w:r w:rsidR="00CC015D">
        <w:rPr>
          <w:szCs w:val="18"/>
        </w:rPr>
        <w:lastRenderedPageBreak/>
        <w:t>the order placement at</w:t>
      </w:r>
      <w:r w:rsidR="00CC015D" w:rsidRPr="00CC015D">
        <w:rPr>
          <w:szCs w:val="18"/>
        </w:rPr>
        <w:t xml:space="preserve"> </w:t>
      </w:r>
      <w:r w:rsidR="00CC015D" w:rsidRPr="00CC015D">
        <w:rPr>
          <w:i/>
          <w:szCs w:val="18"/>
        </w:rPr>
        <w:t>line 175</w:t>
      </w:r>
      <w:r w:rsidR="00CC015D">
        <w:rPr>
          <w:szCs w:val="18"/>
        </w:rPr>
        <w:t>:</w:t>
      </w:r>
    </w:p>
    <w:p w14:paraId="565001A1" w14:textId="01FFA9FA" w:rsidR="00CC015D" w:rsidRPr="004D016E" w:rsidRDefault="00CC015D" w:rsidP="004529D3">
      <w:pPr>
        <w:pStyle w:val="NoSpacing"/>
        <w:ind w:left="720" w:firstLine="630"/>
        <w:rPr>
          <w:rFonts w:ascii="Tahoma" w:hAnsi="Tahoma" w:cs="Tahoma"/>
          <w:sz w:val="18"/>
          <w:szCs w:val="18"/>
          <w:lang w:val="fr-FR"/>
        </w:rPr>
      </w:pPr>
      <w:r w:rsidRPr="004D016E">
        <w:rPr>
          <w:rFonts w:ascii="Tahoma" w:hAnsi="Tahoma" w:cs="Tahoma"/>
          <w:sz w:val="18"/>
          <w:szCs w:val="18"/>
          <w:lang w:val="fr-FR"/>
        </w:rPr>
        <w:t xml:space="preserve">var Pipeline = </w:t>
      </w:r>
      <w:proofErr w:type="gramStart"/>
      <w:r w:rsidRPr="004D016E">
        <w:rPr>
          <w:rFonts w:ascii="Tahoma" w:hAnsi="Tahoma" w:cs="Tahoma"/>
          <w:sz w:val="18"/>
          <w:szCs w:val="18"/>
          <w:lang w:val="fr-FR"/>
        </w:rPr>
        <w:t>require(</w:t>
      </w:r>
      <w:proofErr w:type="gramEnd"/>
      <w:r w:rsidRPr="004D016E">
        <w:rPr>
          <w:rFonts w:ascii="Tahoma" w:hAnsi="Tahoma" w:cs="Tahoma"/>
          <w:sz w:val="18"/>
          <w:szCs w:val="18"/>
          <w:lang w:val="fr-FR"/>
        </w:rPr>
        <w:t>'dw/system/Pipeline');</w:t>
      </w:r>
    </w:p>
    <w:p w14:paraId="39A12B18" w14:textId="37D19578" w:rsidR="00CC015D" w:rsidRPr="004D016E" w:rsidRDefault="00F2046D" w:rsidP="00F2046D">
      <w:pPr>
        <w:pStyle w:val="NoSpacing"/>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 xml:space="preserve">ar emarsysResult = </w:t>
      </w:r>
      <w:proofErr w:type="gramStart"/>
      <w:r w:rsidR="00CC015D" w:rsidRPr="004D016E">
        <w:rPr>
          <w:rFonts w:ascii="Tahoma" w:hAnsi="Tahoma" w:cs="Tahoma"/>
          <w:sz w:val="18"/>
          <w:szCs w:val="18"/>
          <w:lang w:val="fr-FR"/>
        </w:rPr>
        <w:t>Pipeline.execute(</w:t>
      </w:r>
      <w:proofErr w:type="gramEnd"/>
      <w:r w:rsidR="00CC015D" w:rsidRPr="004D016E">
        <w:rPr>
          <w:rFonts w:ascii="Tahoma" w:hAnsi="Tahoma" w:cs="Tahoma"/>
          <w:sz w:val="18"/>
          <w:szCs w:val="18"/>
          <w:lang w:val="fr-FR"/>
        </w:rPr>
        <w:t>'EmarsysEma</w:t>
      </w:r>
      <w:r w:rsidRPr="004D016E">
        <w:rPr>
          <w:rFonts w:ascii="Tahoma" w:hAnsi="Tahoma" w:cs="Tahoma"/>
          <w:sz w:val="18"/>
          <w:szCs w:val="18"/>
          <w:lang w:val="fr-FR"/>
        </w:rPr>
        <w:t>ils-OrderConfirmation', {Order}):</w:t>
      </w:r>
    </w:p>
    <w:p w14:paraId="22F433D7" w14:textId="09153A5B" w:rsidR="00FE5430" w:rsidRDefault="00FE5430" w:rsidP="00CC015D">
      <w:pPr>
        <w:pStyle w:val="NoSpacing"/>
        <w:rPr>
          <w:rFonts w:ascii="Tahoma" w:hAnsi="Tahoma" w:cs="Tahoma"/>
          <w:sz w:val="18"/>
          <w:szCs w:val="18"/>
          <w:lang w:val="fr-FR"/>
        </w:rPr>
      </w:pPr>
    </w:p>
    <w:p w14:paraId="0E6C58F4" w14:textId="6A07397A" w:rsidR="00F2046D" w:rsidRPr="00CC015D" w:rsidRDefault="00F2046D" w:rsidP="00F2046D">
      <w:pPr>
        <w:pStyle w:val="NoSpacing"/>
        <w:ind w:left="90"/>
        <w:rPr>
          <w:rFonts w:ascii="Tahoma" w:hAnsi="Tahoma" w:cs="Tahoma"/>
          <w:sz w:val="18"/>
          <w:szCs w:val="18"/>
          <w:lang w:val="fr-FR"/>
        </w:rPr>
      </w:pPr>
      <w:r>
        <w:rPr>
          <w:rFonts w:ascii="Tahoma" w:hAnsi="Tahoma" w:cs="Tahoma"/>
          <w:noProof/>
          <w:sz w:val="18"/>
          <w:szCs w:val="18"/>
        </w:rPr>
        <w:drawing>
          <wp:inline distT="0" distB="0" distL="0" distR="0" wp14:anchorId="3234EC71" wp14:editId="4FD02DE3">
            <wp:extent cx="5486400" cy="15944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Place.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1594485"/>
                    </a:xfrm>
                    <a:prstGeom prst="rect">
                      <a:avLst/>
                    </a:prstGeom>
                    <a:ln>
                      <a:solidFill>
                        <a:schemeClr val="tx1"/>
                      </a:solidFill>
                    </a:ln>
                  </pic:spPr>
                </pic:pic>
              </a:graphicData>
            </a:graphic>
          </wp:inline>
        </w:drawing>
      </w:r>
    </w:p>
    <w:p w14:paraId="3F8940AB" w14:textId="7A1FD01D" w:rsidR="00803D81" w:rsidRDefault="00E73297" w:rsidP="00A75519">
      <w:pPr>
        <w:pStyle w:val="Heading3"/>
        <w:numPr>
          <w:ilvl w:val="2"/>
          <w:numId w:val="3"/>
        </w:numPr>
        <w:pBdr>
          <w:bottom w:val="single" w:sz="4" w:space="1" w:color="auto"/>
        </w:pBdr>
        <w:rPr>
          <w:lang w:val="fr-FR"/>
        </w:rPr>
      </w:pPr>
      <w:bookmarkStart w:id="62" w:name="_Toc479163106"/>
      <w:r>
        <w:rPr>
          <w:lang w:val="fr-FR"/>
        </w:rPr>
        <w:t>Shipping confirmation emails integration</w:t>
      </w:r>
      <w:bookmarkEnd w:id="62"/>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Heading3"/>
        <w:numPr>
          <w:ilvl w:val="2"/>
          <w:numId w:val="3"/>
        </w:numPr>
        <w:pBdr>
          <w:bottom w:val="single" w:sz="4" w:space="1" w:color="auto"/>
        </w:pBdr>
        <w:rPr>
          <w:lang w:val="fr-FR"/>
        </w:rPr>
      </w:pPr>
      <w:bookmarkStart w:id="63" w:name="_Toc479163107"/>
      <w:r>
        <w:rPr>
          <w:lang w:val="fr-FR"/>
        </w:rPr>
        <w:t>Initial database load integration</w:t>
      </w:r>
      <w:bookmarkEnd w:id="63"/>
    </w:p>
    <w:p w14:paraId="0DA0EED8" w14:textId="5BCFC036"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Heading3"/>
        <w:numPr>
          <w:ilvl w:val="2"/>
          <w:numId w:val="3"/>
        </w:numPr>
        <w:pBdr>
          <w:bottom w:val="single" w:sz="4" w:space="1" w:color="auto"/>
        </w:pBdr>
        <w:rPr>
          <w:lang w:val="fr-FR"/>
        </w:rPr>
      </w:pPr>
      <w:bookmarkStart w:id="64" w:name="_Toc479163108"/>
      <w:r>
        <w:rPr>
          <w:lang w:val="fr-FR"/>
        </w:rPr>
        <w:t>Emarsys Predict</w:t>
      </w:r>
      <w:bookmarkEnd w:id="64"/>
    </w:p>
    <w:p w14:paraId="64DCBE69" w14:textId="5FCBB434" w:rsidR="00B93A07" w:rsidRDefault="00B93A07" w:rsidP="009C21B5">
      <w:pPr>
        <w:pStyle w:val="ListParagraph"/>
        <w:numPr>
          <w:ilvl w:val="0"/>
          <w:numId w:val="51"/>
        </w:numPr>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0F0938C9" w14:textId="62B5CC8D" w:rsidR="00B93A07" w:rsidRDefault="00B93A07" w:rsidP="00B93A07">
      <w:pPr>
        <w:pStyle w:val="ListParagraph"/>
      </w:pPr>
      <w:r w:rsidRPr="00B93A07">
        <w:t>&lt;isinclude template=</w:t>
      </w:r>
      <w:r w:rsidRPr="00B93A07">
        <w:rPr>
          <w:i/>
          <w:iCs/>
        </w:rPr>
        <w:t>"components/predict/traking"</w:t>
      </w:r>
      <w:r w:rsidRPr="00B93A07">
        <w:t xml:space="preserve"> /&gt;</w:t>
      </w:r>
    </w:p>
    <w:p w14:paraId="0FA50241" w14:textId="0964DB14" w:rsidR="00892F84" w:rsidRPr="00B93A07" w:rsidRDefault="00892F84" w:rsidP="00B93A07">
      <w:pPr>
        <w:pStyle w:val="ListParagraph"/>
      </w:pPr>
      <w:r>
        <w:rPr>
          <w:noProof/>
        </w:rPr>
        <w:lastRenderedPageBreak/>
        <w:drawing>
          <wp:inline distT="0" distB="0" distL="0" distR="0" wp14:anchorId="7D353AEB" wp14:editId="064E4B84">
            <wp:extent cx="5486400" cy="340939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409394"/>
                    </a:xfrm>
                    <a:prstGeom prst="rect">
                      <a:avLst/>
                    </a:prstGeom>
                  </pic:spPr>
                </pic:pic>
              </a:graphicData>
            </a:graphic>
          </wp:inline>
        </w:drawing>
      </w:r>
    </w:p>
    <w:p w14:paraId="77A9F649" w14:textId="0747AE05" w:rsidR="001F511F" w:rsidRDefault="008E7086" w:rsidP="009C21B5">
      <w:pPr>
        <w:pStyle w:val="ListParagraph"/>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rPr>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lastRenderedPageBreak/>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ListParagraph"/>
      </w:pPr>
      <w:r>
        <w:rPr>
          <w:noProof/>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67400" cy="2584710"/>
                    </a:xfrm>
                    <a:prstGeom prst="rect">
                      <a:avLst/>
                    </a:prstGeom>
                  </pic:spPr>
                </pic:pic>
              </a:graphicData>
            </a:graphic>
          </wp:inline>
        </w:drawing>
      </w:r>
    </w:p>
    <w:p w14:paraId="499FA1A8" w14:textId="683CB56E" w:rsidR="006A3757" w:rsidRDefault="006A3757" w:rsidP="006A3757">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w:t>
      </w:r>
      <w:proofErr w:type="gramStart"/>
      <w:r w:rsidRPr="006A3757">
        <w:rPr>
          <w:lang w:val="fr-FR"/>
        </w:rPr>
        <w:t>empty(</w:t>
      </w:r>
      <w:proofErr w:type="gramEnd"/>
      <w:r w:rsidRPr="006A3757">
        <w:rPr>
          <w:lang w:val="fr-FR"/>
        </w:rPr>
        <w:t>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ListParagraph"/>
        <w:rPr>
          <w:rFonts w:ascii="Consolas" w:eastAsiaTheme="minorEastAsia" w:hAnsi="Consolas" w:cs="Consolas"/>
          <w:i/>
          <w:color w:val="008080"/>
          <w:sz w:val="16"/>
          <w:szCs w:val="16"/>
        </w:rPr>
      </w:pPr>
      <w:r>
        <w:rPr>
          <w:noProof/>
        </w:rPr>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ListParagraph"/>
        <w:numPr>
          <w:ilvl w:val="0"/>
          <w:numId w:val="51"/>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w:t>
      </w:r>
      <w:r>
        <w:rPr>
          <w:lang w:val="fr-FR"/>
        </w:rPr>
        <w:lastRenderedPageBreak/>
        <w:t xml:space="preserve">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ListParagraph"/>
        <w:rPr>
          <w:rFonts w:ascii="Consolas" w:eastAsiaTheme="minorEastAsia" w:hAnsi="Consolas" w:cs="Consolas"/>
          <w:color w:val="008080"/>
          <w:sz w:val="20"/>
          <w:szCs w:val="20"/>
        </w:rPr>
      </w:pPr>
      <w:r>
        <w:rPr>
          <w:noProof/>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ListParagraph"/>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ListParagraph"/>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ListParagraph"/>
        <w:rPr>
          <w:lang w:val="fr-FR"/>
        </w:rPr>
      </w:pPr>
      <w:r>
        <w:rPr>
          <w:noProof/>
        </w:rPr>
        <w:drawing>
          <wp:inline distT="0" distB="0" distL="0" distR="0" wp14:anchorId="1A899AB2" wp14:editId="6C46A3A2">
            <wp:extent cx="5193397" cy="2639833"/>
            <wp:effectExtent l="0" t="0" r="762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93397" cy="2639833"/>
                    </a:xfrm>
                    <a:prstGeom prst="rect">
                      <a:avLst/>
                    </a:prstGeom>
                  </pic:spPr>
                </pic:pic>
              </a:graphicData>
            </a:graphic>
          </wp:inline>
        </w:drawing>
      </w:r>
    </w:p>
    <w:p w14:paraId="09B3EEE6" w14:textId="5D42BD08" w:rsidR="0010569D" w:rsidRDefault="0010569D" w:rsidP="009C21B5">
      <w:pPr>
        <w:pStyle w:val="ListParagraph"/>
        <w:numPr>
          <w:ilvl w:val="0"/>
          <w:numId w:val="51"/>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lastRenderedPageBreak/>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ListParagraph"/>
        <w:rPr>
          <w:rFonts w:ascii="Consolas" w:eastAsiaTheme="minorEastAsia" w:hAnsi="Consolas" w:cs="Consolas"/>
          <w:i/>
          <w:color w:val="008080"/>
          <w:sz w:val="16"/>
          <w:szCs w:val="16"/>
        </w:rPr>
      </w:pPr>
      <w:r>
        <w:rPr>
          <w:noProof/>
        </w:rPr>
        <w:drawing>
          <wp:inline distT="0" distB="0" distL="0" distR="0" wp14:anchorId="491194B1" wp14:editId="171B9E18">
            <wp:extent cx="5486400" cy="327349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273493"/>
                    </a:xfrm>
                    <a:prstGeom prst="rect">
                      <a:avLst/>
                    </a:prstGeom>
                  </pic:spPr>
                </pic:pic>
              </a:graphicData>
            </a:graphic>
          </wp:inline>
        </w:drawing>
      </w:r>
    </w:p>
    <w:p w14:paraId="1971AAB0" w14:textId="7003818B" w:rsidR="002A4FCC" w:rsidRDefault="002A4FCC" w:rsidP="009C21B5">
      <w:pPr>
        <w:pStyle w:val="ListParagraph"/>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ListParagraph"/>
        <w:rPr>
          <w:rFonts w:ascii="Consolas" w:eastAsiaTheme="minorEastAsia" w:hAnsi="Consolas" w:cs="Consolas"/>
          <w:i/>
          <w:color w:val="008080"/>
          <w:sz w:val="16"/>
          <w:szCs w:val="16"/>
        </w:rPr>
      </w:pPr>
      <w:r>
        <w:rPr>
          <w:noProof/>
        </w:rPr>
        <w:lastRenderedPageBreak/>
        <w:drawing>
          <wp:inline distT="0" distB="0" distL="0" distR="0" wp14:anchorId="7E5C2F1D" wp14:editId="01CA62A1">
            <wp:extent cx="5486400" cy="33550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355034"/>
                    </a:xfrm>
                    <a:prstGeom prst="rect">
                      <a:avLst/>
                    </a:prstGeom>
                  </pic:spPr>
                </pic:pic>
              </a:graphicData>
            </a:graphic>
          </wp:inline>
        </w:drawing>
      </w:r>
    </w:p>
    <w:p w14:paraId="4A813634" w14:textId="6FAB1773" w:rsidR="002A4FCC" w:rsidRDefault="002A4FCC" w:rsidP="009C21B5">
      <w:pPr>
        <w:pStyle w:val="ListParagraph"/>
        <w:numPr>
          <w:ilvl w:val="0"/>
          <w:numId w:val="51"/>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ListParagraph"/>
        <w:rPr>
          <w:rFonts w:ascii="Consolas" w:eastAsiaTheme="minorEastAsia" w:hAnsi="Consolas" w:cs="Consolas"/>
          <w:i/>
          <w:color w:val="008080"/>
          <w:sz w:val="16"/>
          <w:szCs w:val="16"/>
        </w:rPr>
      </w:pPr>
      <w:r>
        <w:rPr>
          <w:noProof/>
        </w:rPr>
        <w:drawing>
          <wp:inline distT="0" distB="0" distL="0" distR="0" wp14:anchorId="2FDBB76F" wp14:editId="4D1C2048">
            <wp:extent cx="4921858" cy="301996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26187" cy="3022622"/>
                    </a:xfrm>
                    <a:prstGeom prst="rect">
                      <a:avLst/>
                    </a:prstGeom>
                  </pic:spPr>
                </pic:pic>
              </a:graphicData>
            </a:graphic>
          </wp:inline>
        </w:drawing>
      </w:r>
    </w:p>
    <w:p w14:paraId="5F8FE64D" w14:textId="73C8459A" w:rsidR="00C406AB" w:rsidRDefault="00C406AB" w:rsidP="009C21B5">
      <w:pPr>
        <w:pStyle w:val="ListParagraph"/>
        <w:numPr>
          <w:ilvl w:val="0"/>
          <w:numId w:val="51"/>
        </w:numPr>
        <w:rPr>
          <w:lang w:val="fr-FR"/>
        </w:rPr>
      </w:pPr>
      <w:r>
        <w:rPr>
          <w:lang w:val="fr-FR"/>
        </w:rPr>
        <w:lastRenderedPageBreak/>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the  </w:t>
      </w:r>
      <w:r w:rsidRPr="00C406AB">
        <w:rPr>
          <w:b/>
          <w:lang w:val="fr-FR"/>
        </w:rPr>
        <w:t>&lt;ul id="search-result-items"</w:t>
      </w:r>
      <w:r>
        <w:rPr>
          <w:lang w:val="fr-FR"/>
        </w:rPr>
        <w:t xml:space="preserve"> tag near line 9.</w:t>
      </w:r>
    </w:p>
    <w:p w14:paraId="3BD1BCA9" w14:textId="77777777" w:rsidR="004E166D" w:rsidRPr="004E166D" w:rsidRDefault="004E166D" w:rsidP="004E166D">
      <w:pPr>
        <w:pStyle w:val="ListParagraph"/>
        <w:autoSpaceDE w:val="0"/>
        <w:autoSpaceDN w:val="0"/>
        <w:adjustRightInd w:val="0"/>
        <w:spacing w:before="0" w:after="0" w:line="240" w:lineRule="auto"/>
        <w:rPr>
          <w:rFonts w:ascii="Consolas" w:eastAsiaTheme="minorEastAsia" w:hAnsi="Consolas" w:cs="Consolas"/>
          <w:i/>
          <w:sz w:val="16"/>
          <w:szCs w:val="16"/>
        </w:rPr>
      </w:pPr>
      <w:r w:rsidRPr="004E166D">
        <w:rPr>
          <w:rFonts w:ascii="Consolas" w:eastAsiaTheme="minorEastAsia" w:hAnsi="Consolas" w:cs="Consolas"/>
          <w:i/>
          <w:color w:val="008080"/>
          <w:sz w:val="16"/>
          <w:szCs w:val="16"/>
        </w:rPr>
        <w:t>&lt;</w:t>
      </w:r>
      <w:proofErr w:type="gramStart"/>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roofErr w:type="gramEnd"/>
      <w:r w:rsidRPr="004E166D">
        <w:rPr>
          <w:rFonts w:ascii="Consolas" w:eastAsiaTheme="minorEastAsia" w:hAnsi="Consolas" w:cs="Consolas"/>
          <w:i/>
          <w:color w:val="000000"/>
          <w:sz w:val="16"/>
          <w:szCs w:val="16"/>
        </w:rPr>
        <w:t>Predict Recommendations Widget Goes Here</w:t>
      </w:r>
      <w:r w:rsidRPr="004E166D">
        <w:rPr>
          <w:rFonts w:ascii="Consolas" w:eastAsiaTheme="minorEastAsia" w:hAnsi="Consolas" w:cs="Consolas"/>
          <w:i/>
          <w:color w:val="008080"/>
          <w:sz w:val="16"/>
          <w:szCs w:val="16"/>
        </w:rPr>
        <w:t>&lt;/</w:t>
      </w:r>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
    <w:p w14:paraId="783F6094" w14:textId="77777777" w:rsidR="004E166D" w:rsidRDefault="004E166D" w:rsidP="004E166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9420B7C" w14:textId="77777777" w:rsidR="004E166D" w:rsidRDefault="004E166D" w:rsidP="004E166D">
      <w:pPr>
        <w:pStyle w:val="ListParagraph"/>
        <w:rPr>
          <w:rFonts w:ascii="Consolas" w:eastAsiaTheme="minorEastAsia" w:hAnsi="Consolas" w:cs="Consolas"/>
          <w:i/>
          <w:color w:val="008080"/>
          <w:sz w:val="16"/>
          <w:szCs w:val="16"/>
        </w:rPr>
      </w:pPr>
    </w:p>
    <w:p w14:paraId="32690F05" w14:textId="77777777" w:rsidR="004E166D" w:rsidRDefault="004E166D" w:rsidP="004E166D">
      <w:pPr>
        <w:pStyle w:val="ListParagraph"/>
        <w:rPr>
          <w:lang w:val="fr-FR"/>
        </w:rPr>
      </w:pPr>
      <w:r>
        <w:rPr>
          <w:noProof/>
        </w:rPr>
        <w:drawing>
          <wp:inline distT="0" distB="0" distL="0" distR="0" wp14:anchorId="0371F309" wp14:editId="458546EF">
            <wp:extent cx="5486400" cy="3303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303505"/>
                    </a:xfrm>
                    <a:prstGeom prst="rect">
                      <a:avLst/>
                    </a:prstGeom>
                  </pic:spPr>
                </pic:pic>
              </a:graphicData>
            </a:graphic>
          </wp:inline>
        </w:drawing>
      </w:r>
    </w:p>
    <w:p w14:paraId="1B3DD10A" w14:textId="77777777" w:rsidR="004E166D" w:rsidRDefault="004E166D" w:rsidP="004E166D">
      <w:pPr>
        <w:pStyle w:val="ListParagraph"/>
        <w:rPr>
          <w:lang w:val="fr-FR"/>
        </w:rPr>
      </w:pPr>
    </w:p>
    <w:p w14:paraId="7CF85FB2" w14:textId="77777777" w:rsidR="004E166D" w:rsidRDefault="004E166D" w:rsidP="004E166D">
      <w:pPr>
        <w:pStyle w:val="ListParagraph"/>
        <w:rPr>
          <w:lang w:val="fr-FR"/>
        </w:rPr>
      </w:pPr>
    </w:p>
    <w:p w14:paraId="5F7C2ED1" w14:textId="77777777" w:rsidR="004E166D" w:rsidRDefault="004E166D" w:rsidP="004E166D">
      <w:pPr>
        <w:pStyle w:val="ListParagraph"/>
        <w:rPr>
          <w:lang w:val="fr-FR"/>
        </w:rPr>
      </w:pPr>
    </w:p>
    <w:p w14:paraId="3A1CEB35" w14:textId="77777777" w:rsidR="004E166D" w:rsidRDefault="004E166D" w:rsidP="004E166D">
      <w:pPr>
        <w:pStyle w:val="ListParagraph"/>
        <w:rPr>
          <w:lang w:val="fr-FR"/>
        </w:rPr>
      </w:pPr>
    </w:p>
    <w:p w14:paraId="02781D96" w14:textId="77777777" w:rsidR="004E166D" w:rsidRDefault="004E166D" w:rsidP="004E166D">
      <w:pPr>
        <w:pStyle w:val="ListParagraph"/>
        <w:rPr>
          <w:lang w:val="fr-FR"/>
        </w:rPr>
      </w:pPr>
    </w:p>
    <w:p w14:paraId="5513A1FD" w14:textId="77777777" w:rsidR="004E166D" w:rsidRDefault="004E166D" w:rsidP="004E166D">
      <w:pPr>
        <w:pStyle w:val="ListParagraph"/>
        <w:rPr>
          <w:lang w:val="fr-FR"/>
        </w:rPr>
      </w:pPr>
    </w:p>
    <w:p w14:paraId="6D3A3DFA" w14:textId="77777777" w:rsidR="004E166D" w:rsidRDefault="004E166D" w:rsidP="004E166D">
      <w:pPr>
        <w:pStyle w:val="ListParagraph"/>
        <w:rPr>
          <w:lang w:val="fr-FR"/>
        </w:rPr>
      </w:pPr>
    </w:p>
    <w:p w14:paraId="6E689335" w14:textId="77777777" w:rsidR="004E166D" w:rsidRDefault="004E166D" w:rsidP="004E166D">
      <w:pPr>
        <w:pStyle w:val="ListParagraph"/>
        <w:rPr>
          <w:lang w:val="fr-FR"/>
        </w:rPr>
      </w:pPr>
    </w:p>
    <w:p w14:paraId="3CE44DF7" w14:textId="77777777" w:rsidR="004E166D" w:rsidRDefault="004E166D" w:rsidP="004E166D">
      <w:pPr>
        <w:pStyle w:val="ListParagraph"/>
        <w:rPr>
          <w:lang w:val="fr-FR"/>
        </w:rPr>
      </w:pPr>
    </w:p>
    <w:p w14:paraId="1D8FE45C" w14:textId="77777777" w:rsidR="004E166D" w:rsidRDefault="004E166D" w:rsidP="004E166D">
      <w:pPr>
        <w:pStyle w:val="ListParagraph"/>
        <w:rPr>
          <w:lang w:val="fr-FR"/>
        </w:rPr>
      </w:pPr>
    </w:p>
    <w:p w14:paraId="343858EA" w14:textId="77777777" w:rsidR="004E166D" w:rsidRDefault="004E166D" w:rsidP="004E166D">
      <w:pPr>
        <w:pStyle w:val="ListParagraph"/>
        <w:rPr>
          <w:lang w:val="fr-FR"/>
        </w:rPr>
      </w:pPr>
    </w:p>
    <w:p w14:paraId="70B7EB63" w14:textId="77777777" w:rsidR="004E166D" w:rsidRDefault="004E166D" w:rsidP="004E166D">
      <w:pPr>
        <w:pStyle w:val="ListParagraph"/>
        <w:rPr>
          <w:lang w:val="fr-FR"/>
        </w:rPr>
      </w:pPr>
    </w:p>
    <w:p w14:paraId="5ACE21C2" w14:textId="77777777" w:rsidR="004E166D" w:rsidRDefault="004E166D" w:rsidP="004E166D">
      <w:pPr>
        <w:pStyle w:val="ListParagraph"/>
        <w:rPr>
          <w:lang w:val="fr-FR"/>
        </w:rPr>
      </w:pPr>
    </w:p>
    <w:p w14:paraId="30F205CA" w14:textId="77777777" w:rsidR="004E166D" w:rsidRDefault="004E166D" w:rsidP="004E166D">
      <w:pPr>
        <w:pStyle w:val="ListParagraph"/>
        <w:rPr>
          <w:lang w:val="fr-FR"/>
        </w:rPr>
      </w:pPr>
    </w:p>
    <w:p w14:paraId="4FD4E8F4" w14:textId="77777777" w:rsidR="004E166D" w:rsidRDefault="004E166D" w:rsidP="004E166D">
      <w:pPr>
        <w:pStyle w:val="ListParagraph"/>
        <w:rPr>
          <w:lang w:val="fr-FR"/>
        </w:rPr>
      </w:pPr>
    </w:p>
    <w:p w14:paraId="35F9B8ED" w14:textId="77777777" w:rsidR="004E166D" w:rsidRDefault="004E166D" w:rsidP="004E166D">
      <w:pPr>
        <w:pStyle w:val="ListParagraph"/>
        <w:rPr>
          <w:lang w:val="fr-FR"/>
        </w:rPr>
      </w:pPr>
    </w:p>
    <w:p w14:paraId="52A35CE5" w14:textId="0FE2703C" w:rsidR="004E166D" w:rsidRDefault="004E166D" w:rsidP="009C21B5">
      <w:pPr>
        <w:pStyle w:val="ListParagraph"/>
        <w:numPr>
          <w:ilvl w:val="0"/>
          <w:numId w:val="51"/>
        </w:numPr>
        <w:rPr>
          <w:lang w:val="fr-FR"/>
        </w:rPr>
      </w:pPr>
      <w:r>
        <w:rPr>
          <w:lang w:val="fr-FR"/>
        </w:rPr>
        <w:lastRenderedPageBreak/>
        <w:t xml:space="preserve">In order to handle cart data sending to Emarsys rigth after user clicks on the ‘Add to cart’ button next modifications are required: in the storefront cartridge find </w:t>
      </w:r>
      <w:r>
        <w:rPr>
          <w:b/>
          <w:lang w:val="fr-FR"/>
        </w:rPr>
        <w:t xml:space="preserve">addToCart.js  </w:t>
      </w:r>
      <w:r>
        <w:rPr>
          <w:lang w:val="fr-FR"/>
        </w:rPr>
        <w:t xml:space="preserve">tscript. Add next code in the </w:t>
      </w:r>
      <w:r w:rsidRPr="004E166D">
        <w:rPr>
          <w:b/>
          <w:lang w:val="fr-FR"/>
        </w:rPr>
        <w:t>addToCart</w:t>
      </w:r>
      <w:r>
        <w:rPr>
          <w:lang w:val="fr-FR"/>
        </w:rPr>
        <w:t xml:space="preserve"> function</w:t>
      </w:r>
    </w:p>
    <w:p w14:paraId="076F7822" w14:textId="67748970" w:rsidR="004E166D" w:rsidRPr="004E166D" w:rsidRDefault="004E166D" w:rsidP="004E166D">
      <w:pPr>
        <w:spacing w:before="0" w:line="240" w:lineRule="auto"/>
        <w:rPr>
          <w:i/>
        </w:rPr>
      </w:pPr>
      <w:r>
        <w:rPr>
          <w:i/>
        </w:rPr>
        <w:t xml:space="preserve">            </w:t>
      </w:r>
      <w:r w:rsidRPr="004E166D">
        <w:rPr>
          <w:i/>
        </w:rPr>
        <w:t>$.</w:t>
      </w:r>
      <w:proofErr w:type="gramStart"/>
      <w:r w:rsidRPr="004E166D">
        <w:rPr>
          <w:i/>
        </w:rPr>
        <w:t>ajax({</w:t>
      </w:r>
      <w:proofErr w:type="gramEnd"/>
    </w:p>
    <w:p w14:paraId="5A607655" w14:textId="77777777" w:rsidR="004E166D" w:rsidRPr="004E166D" w:rsidRDefault="004E166D" w:rsidP="004E166D">
      <w:pPr>
        <w:spacing w:before="0" w:line="240" w:lineRule="auto"/>
        <w:rPr>
          <w:i/>
        </w:rPr>
      </w:pPr>
      <w:r w:rsidRPr="004E166D">
        <w:rPr>
          <w:i/>
        </w:rPr>
        <w:t xml:space="preserve">                </w:t>
      </w:r>
      <w:proofErr w:type="gramStart"/>
      <w:r w:rsidRPr="004E166D">
        <w:rPr>
          <w:i/>
        </w:rPr>
        <w:t>url</w:t>
      </w:r>
      <w:proofErr w:type="gramEnd"/>
      <w:r w:rsidRPr="004E166D">
        <w:rPr>
          <w:i/>
        </w:rPr>
        <w:t>: EmarsysUrls.emarsysAddToCartAjax</w:t>
      </w:r>
    </w:p>
    <w:p w14:paraId="41A88DBF" w14:textId="77777777" w:rsidR="004E166D" w:rsidRPr="004E166D" w:rsidRDefault="004E166D" w:rsidP="004E166D">
      <w:pPr>
        <w:spacing w:before="0" w:line="240" w:lineRule="auto"/>
        <w:rPr>
          <w:i/>
        </w:rPr>
      </w:pPr>
      <w:r w:rsidRPr="004E166D">
        <w:rPr>
          <w:i/>
        </w:rPr>
        <w:t xml:space="preserve">            }).</w:t>
      </w:r>
      <w:proofErr w:type="gramStart"/>
      <w:r w:rsidRPr="004E166D">
        <w:rPr>
          <w:i/>
        </w:rPr>
        <w:t>done(</w:t>
      </w:r>
      <w:proofErr w:type="gramEnd"/>
      <w:r w:rsidRPr="004E166D">
        <w:rPr>
          <w:i/>
        </w:rPr>
        <w:t>function (data) {</w:t>
      </w:r>
    </w:p>
    <w:p w14:paraId="7A529D51" w14:textId="77777777" w:rsidR="004E166D" w:rsidRPr="004E166D" w:rsidRDefault="004E166D" w:rsidP="004E166D">
      <w:pPr>
        <w:spacing w:before="0" w:line="240" w:lineRule="auto"/>
        <w:rPr>
          <w:i/>
        </w:rPr>
      </w:pPr>
      <w:r w:rsidRPr="004E166D">
        <w:rPr>
          <w:i/>
        </w:rPr>
        <w:t xml:space="preserve">            </w:t>
      </w:r>
      <w:r w:rsidRPr="004E166D">
        <w:rPr>
          <w:i/>
        </w:rPr>
        <w:tab/>
      </w:r>
      <w:proofErr w:type="gramStart"/>
      <w:r w:rsidRPr="004E166D">
        <w:rPr>
          <w:i/>
        </w:rPr>
        <w:t>if</w:t>
      </w:r>
      <w:proofErr w:type="gramEnd"/>
      <w:r w:rsidRPr="004E166D">
        <w:rPr>
          <w:i/>
        </w:rPr>
        <w:t xml:space="preserve"> (data) {</w:t>
      </w:r>
    </w:p>
    <w:p w14:paraId="4E6A30D3" w14:textId="77777777" w:rsidR="004E166D" w:rsidRPr="004E166D" w:rsidRDefault="004E166D" w:rsidP="004E166D">
      <w:pPr>
        <w:spacing w:before="0" w:line="240" w:lineRule="auto"/>
        <w:rPr>
          <w:i/>
        </w:rPr>
      </w:pPr>
      <w:r w:rsidRPr="004E166D">
        <w:rPr>
          <w:i/>
        </w:rPr>
        <w:t xml:space="preserve">            </w:t>
      </w:r>
      <w:r w:rsidRPr="004E166D">
        <w:rPr>
          <w:i/>
        </w:rPr>
        <w:tab/>
      </w:r>
      <w:r w:rsidRPr="004E166D">
        <w:rPr>
          <w:i/>
        </w:rPr>
        <w:tab/>
      </w:r>
      <w:proofErr w:type="gramStart"/>
      <w:r w:rsidRPr="004E166D">
        <w:rPr>
          <w:i/>
        </w:rPr>
        <w:t>ScarabQueue.push(</w:t>
      </w:r>
      <w:proofErr w:type="gramEnd"/>
      <w:r w:rsidRPr="004E166D">
        <w:rPr>
          <w:i/>
        </w:rPr>
        <w:t>['cart', data]);</w:t>
      </w:r>
    </w:p>
    <w:p w14:paraId="5ADFE6FE" w14:textId="77777777" w:rsidR="004E166D" w:rsidRPr="004E166D" w:rsidRDefault="004E166D" w:rsidP="004E166D">
      <w:pPr>
        <w:spacing w:before="0" w:line="240" w:lineRule="auto"/>
        <w:rPr>
          <w:i/>
        </w:rPr>
      </w:pPr>
      <w:r w:rsidRPr="004E166D">
        <w:rPr>
          <w:i/>
        </w:rPr>
        <w:t xml:space="preserve">                    </w:t>
      </w:r>
      <w:proofErr w:type="gramStart"/>
      <w:r w:rsidRPr="004E166D">
        <w:rPr>
          <w:i/>
        </w:rPr>
        <w:t>ScarabQueue.push(</w:t>
      </w:r>
      <w:proofErr w:type="gramEnd"/>
      <w:r w:rsidRPr="004E166D">
        <w:rPr>
          <w:i/>
        </w:rPr>
        <w:t>['go']);</w:t>
      </w:r>
    </w:p>
    <w:p w14:paraId="5AAD7E08" w14:textId="77777777" w:rsidR="004E166D" w:rsidRPr="004E166D" w:rsidRDefault="004E166D" w:rsidP="004E166D">
      <w:pPr>
        <w:spacing w:before="0" w:line="240" w:lineRule="auto"/>
        <w:rPr>
          <w:i/>
        </w:rPr>
      </w:pPr>
      <w:r w:rsidRPr="004E166D">
        <w:rPr>
          <w:i/>
        </w:rPr>
        <w:t xml:space="preserve">            </w:t>
      </w:r>
      <w:r w:rsidRPr="004E166D">
        <w:rPr>
          <w:i/>
        </w:rPr>
        <w:tab/>
        <w:t>}</w:t>
      </w:r>
    </w:p>
    <w:p w14:paraId="24CC3C17" w14:textId="4CC8D7FD" w:rsidR="004E166D" w:rsidRPr="004E166D" w:rsidRDefault="004E166D" w:rsidP="004E166D">
      <w:pPr>
        <w:spacing w:before="0" w:line="240" w:lineRule="auto"/>
        <w:rPr>
          <w:i/>
        </w:rPr>
      </w:pPr>
      <w:r w:rsidRPr="004E166D">
        <w:rPr>
          <w:i/>
        </w:rPr>
        <w:t xml:space="preserve">            });</w:t>
      </w:r>
    </w:p>
    <w:p w14:paraId="4A2A00D1" w14:textId="118CFEE8" w:rsidR="004E166D" w:rsidRDefault="004E166D" w:rsidP="004E166D">
      <w:pPr>
        <w:pStyle w:val="ListParagraph"/>
        <w:rPr>
          <w:lang w:val="fr-FR"/>
        </w:rPr>
      </w:pPr>
      <w:r>
        <w:rPr>
          <w:noProof/>
        </w:rPr>
        <w:drawing>
          <wp:inline distT="0" distB="0" distL="0" distR="0" wp14:anchorId="691BD37C" wp14:editId="184E2D30">
            <wp:extent cx="4999891" cy="33032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999891" cy="3303270"/>
                    </a:xfrm>
                    <a:prstGeom prst="rect">
                      <a:avLst/>
                    </a:prstGeom>
                  </pic:spPr>
                </pic:pic>
              </a:graphicData>
            </a:graphic>
          </wp:inline>
        </w:drawing>
      </w:r>
    </w:p>
    <w:p w14:paraId="0D5856F5" w14:textId="0CC34F9C" w:rsidR="00C406AB" w:rsidRDefault="00C406AB" w:rsidP="004E166D">
      <w:pPr>
        <w:autoSpaceDE w:val="0"/>
        <w:autoSpaceDN w:val="0"/>
        <w:adjustRightInd w:val="0"/>
        <w:spacing w:before="0" w:after="0" w:line="240" w:lineRule="auto"/>
        <w:rPr>
          <w:lang w:val="fr-FR"/>
        </w:rPr>
      </w:pPr>
      <w:r w:rsidRPr="00B93A07">
        <w:rPr>
          <w:rFonts w:ascii="Consolas" w:eastAsiaTheme="minorEastAsia" w:hAnsi="Consolas" w:cs="Consolas"/>
          <w:i/>
          <w:color w:val="000000"/>
          <w:sz w:val="20"/>
          <w:szCs w:val="20"/>
        </w:rPr>
        <w:tab/>
      </w:r>
    </w:p>
    <w:p w14:paraId="7497A566" w14:textId="77777777" w:rsidR="008E7086" w:rsidRDefault="008E7086" w:rsidP="00863ABC">
      <w:pPr>
        <w:rPr>
          <w:lang w:val="fr-FR"/>
        </w:rPr>
      </w:pPr>
    </w:p>
    <w:p w14:paraId="0A285764" w14:textId="77777777" w:rsidR="004E166D" w:rsidRDefault="004E166D" w:rsidP="00863ABC">
      <w:pPr>
        <w:rPr>
          <w:lang w:val="fr-FR"/>
        </w:rPr>
      </w:pPr>
    </w:p>
    <w:p w14:paraId="48AD5FB5" w14:textId="77777777" w:rsidR="004E166D" w:rsidRDefault="004E166D" w:rsidP="00863ABC">
      <w:pPr>
        <w:rPr>
          <w:lang w:val="fr-FR"/>
        </w:rPr>
      </w:pPr>
    </w:p>
    <w:p w14:paraId="3E3D8E6D" w14:textId="77777777" w:rsidR="004E166D" w:rsidRPr="00863ABC" w:rsidRDefault="004E166D" w:rsidP="00863ABC">
      <w:pPr>
        <w:rPr>
          <w:lang w:val="fr-FR"/>
        </w:rPr>
      </w:pPr>
    </w:p>
    <w:p w14:paraId="342AEE0B" w14:textId="77777777" w:rsidR="00341F39" w:rsidRDefault="00341F39" w:rsidP="00B71EF3">
      <w:pPr>
        <w:pStyle w:val="Heading2"/>
      </w:pPr>
      <w:bookmarkStart w:id="65" w:name="_Toc479163109"/>
      <w:r>
        <w:lastRenderedPageBreak/>
        <w:t>Testing</w:t>
      </w:r>
      <w:bookmarkEnd w:id="65"/>
    </w:p>
    <w:p w14:paraId="31F22F73" w14:textId="335BC04D" w:rsidR="00AD2563" w:rsidRDefault="000B351B" w:rsidP="00074DE9">
      <w:pPr>
        <w:ind w:left="720"/>
        <w:rPr>
          <w:rStyle w:val="SubtleEmphasis"/>
          <w:rFonts w:cs="Tahoma"/>
          <w:i w:val="0"/>
          <w:szCs w:val="18"/>
        </w:rPr>
      </w:pPr>
      <w:r>
        <w:rPr>
          <w:rStyle w:val="SubtleEmphasis"/>
          <w:rFonts w:cs="Tahoma"/>
          <w:i w:val="0"/>
          <w:szCs w:val="18"/>
        </w:rPr>
        <w:t>For a complete list of test cases, p</w:t>
      </w:r>
      <w:r w:rsidR="00DD02AD">
        <w:rPr>
          <w:rStyle w:val="SubtleEmphasis"/>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Heading1"/>
        <w:numPr>
          <w:ilvl w:val="0"/>
          <w:numId w:val="3"/>
        </w:numPr>
        <w:spacing w:after="240"/>
      </w:pPr>
      <w:bookmarkStart w:id="66" w:name="_Toc479163110"/>
      <w:r>
        <w:t>Operations, maintenance</w:t>
      </w:r>
      <w:bookmarkEnd w:id="66"/>
    </w:p>
    <w:p w14:paraId="06E81F21" w14:textId="77777777" w:rsidR="00353D9F" w:rsidRDefault="00353D9F" w:rsidP="00074DE9">
      <w:pPr>
        <w:pStyle w:val="Heading2"/>
        <w:numPr>
          <w:ilvl w:val="1"/>
          <w:numId w:val="6"/>
        </w:numPr>
      </w:pPr>
      <w:bookmarkStart w:id="67" w:name="_Toc479163111"/>
      <w:r>
        <w:t>Data storage</w:t>
      </w:r>
      <w:bookmarkEnd w:id="67"/>
    </w:p>
    <w:p w14:paraId="798B0186" w14:textId="02D30A83" w:rsidR="00CC7045" w:rsidRDefault="00055772" w:rsidP="00387712">
      <w:pPr>
        <w:pStyle w:val="Standard1"/>
        <w:spacing w:after="0"/>
        <w:ind w:left="360" w:firstLine="720"/>
        <w:rPr>
          <w:rStyle w:val="SubtleEmphasis"/>
          <w:rFonts w:ascii="Tahoma" w:hAnsi="Tahoma" w:cs="Tahoma"/>
          <w:i w:val="0"/>
          <w:sz w:val="18"/>
          <w:szCs w:val="18"/>
        </w:rPr>
      </w:pPr>
      <w:r>
        <w:rPr>
          <w:rStyle w:val="SubtleEmphasis"/>
          <w:rFonts w:ascii="Tahoma" w:hAnsi="Tahoma" w:cs="Tahoma"/>
          <w:i w:val="0"/>
          <w:sz w:val="18"/>
          <w:szCs w:val="18"/>
        </w:rPr>
        <w:t xml:space="preserve">The integration uses several custom objects to store the </w:t>
      </w:r>
      <w:r w:rsidR="001F6E72">
        <w:rPr>
          <w:rStyle w:val="SubtleEmphasis"/>
          <w:rFonts w:ascii="Tahoma" w:hAnsi="Tahoma" w:cs="Tahoma"/>
          <w:i w:val="0"/>
          <w:sz w:val="18"/>
          <w:szCs w:val="18"/>
        </w:rPr>
        <w:t xml:space="preserve">saved </w:t>
      </w:r>
      <w:r>
        <w:rPr>
          <w:rStyle w:val="SubtleEmphasis"/>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SubtleEmphasis"/>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EmarsysExternalEvents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external events defined in the Emarsys platform. This custom object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EmarsysNewsletterSubscription</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SubtleEmphasis"/>
          <w:rFonts w:ascii="Tahoma" w:hAnsi="Tahoma" w:cs="Tahoma"/>
          <w:i w:val="0"/>
          <w:sz w:val="18"/>
          <w:szCs w:val="18"/>
        </w:rPr>
        <w:t>kes the configurations for newsletter subscription</w:t>
      </w:r>
      <w:r w:rsidR="000C0B24">
        <w:rPr>
          <w:rStyle w:val="SubtleEmphasis"/>
          <w:rFonts w:ascii="Tahoma" w:hAnsi="Tahoma" w:cs="Tahoma"/>
          <w:i w:val="0"/>
          <w:sz w:val="18"/>
          <w:szCs w:val="18"/>
        </w:rPr>
        <w:t>s</w:t>
      </w:r>
      <w:r w:rsidR="00E536D3">
        <w:rPr>
          <w:rStyle w:val="SubtleEmphasis"/>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EmarsysTransactionalEmailsConfig</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7DBD454C" w14:textId="29C8BCE4" w:rsidR="00BF2E25" w:rsidRPr="004973F8"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EmarsysDBLoadConfig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SubtleEmphasis"/>
          <w:rFonts w:ascii="Tahoma" w:hAnsi="Tahoma" w:cs="Tahoma"/>
          <w:i w:val="0"/>
          <w:sz w:val="18"/>
          <w:szCs w:val="18"/>
        </w:rPr>
        <w:t xml:space="preserve"> </w:t>
      </w:r>
      <w:r>
        <w:rPr>
          <w:rStyle w:val="SubtleEmphasis"/>
          <w:rFonts w:ascii="Tahoma" w:hAnsi="Tahoma" w:cs="Tahoma"/>
          <w:i w:val="0"/>
          <w:sz w:val="18"/>
          <w:szCs w:val="18"/>
        </w:rPr>
        <w:t xml:space="preserve">automatically created when the merchant saves the initial DB load </w:t>
      </w:r>
      <w:r w:rsidR="000C0B24">
        <w:rPr>
          <w:rStyle w:val="SubtleEmphasis"/>
          <w:rFonts w:ascii="Tahoma" w:hAnsi="Tahoma" w:cs="Tahoma"/>
          <w:i w:val="0"/>
          <w:sz w:val="18"/>
          <w:szCs w:val="18"/>
        </w:rPr>
        <w:t>mapping</w:t>
      </w:r>
      <w:r>
        <w:rPr>
          <w:rStyle w:val="SubtleEmphasis"/>
          <w:rFonts w:ascii="Tahoma" w:hAnsi="Tahoma" w:cs="Tahoma"/>
          <w:i w:val="0"/>
          <w:sz w:val="18"/>
          <w:szCs w:val="18"/>
        </w:rPr>
        <w:t xml:space="preserve">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24F72B12" w14:textId="11ADA789" w:rsidR="004973F8" w:rsidRPr="001F6E72" w:rsidRDefault="004973F8" w:rsidP="009C21B5">
      <w:pPr>
        <w:pStyle w:val="Standard1"/>
        <w:numPr>
          <w:ilvl w:val="0"/>
          <w:numId w:val="28"/>
        </w:numPr>
        <w:spacing w:after="0"/>
        <w:rPr>
          <w:rStyle w:val="SubtleEmphasis"/>
          <w:rFonts w:ascii="Tahoma" w:hAnsi="Tahoma" w:cs="Tahoma"/>
          <w:b/>
          <w:i w:val="0"/>
          <w:sz w:val="18"/>
          <w:szCs w:val="18"/>
        </w:rPr>
      </w:pPr>
      <w:r w:rsidRPr="004973F8">
        <w:rPr>
          <w:rStyle w:val="SubtleEmphasis"/>
          <w:rFonts w:ascii="Tahoma" w:hAnsi="Tahoma" w:cs="Tahoma"/>
          <w:b/>
          <w:i w:val="0"/>
          <w:sz w:val="18"/>
          <w:szCs w:val="18"/>
        </w:rPr>
        <w:t>EmarsysProfileFields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Emarsys profile fields. It’s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SubtleEmphasis"/>
          <w:rFonts w:ascii="Tahoma" w:hAnsi="Tahoma" w:cs="Tahoma"/>
          <w:b/>
          <w:i w:val="0"/>
          <w:sz w:val="18"/>
          <w:szCs w:val="18"/>
        </w:rPr>
      </w:pPr>
    </w:p>
    <w:p w14:paraId="77A97B85" w14:textId="2A62DDE7" w:rsidR="001F6E72" w:rsidRDefault="001F6E72" w:rsidP="00634C4F">
      <w:pPr>
        <w:pStyle w:val="Standard1"/>
        <w:spacing w:after="0"/>
        <w:ind w:firstLine="720"/>
        <w:rPr>
          <w:rStyle w:val="SubtleEmphasis"/>
          <w:rFonts w:ascii="Tahoma" w:hAnsi="Tahoma" w:cs="Tahoma"/>
          <w:i w:val="0"/>
          <w:sz w:val="18"/>
          <w:szCs w:val="18"/>
        </w:rPr>
      </w:pPr>
      <w:r w:rsidRPr="005F13B6">
        <w:rPr>
          <w:rStyle w:val="SubtleEmphasis"/>
          <w:rFonts w:ascii="Tahoma" w:hAnsi="Tahoma" w:cs="Tahoma"/>
          <w:i w:val="0"/>
          <w:sz w:val="18"/>
          <w:szCs w:val="18"/>
        </w:rPr>
        <w:t>There are also several custom site preferences attributes used to</w:t>
      </w:r>
      <w:r>
        <w:rPr>
          <w:rStyle w:val="SubtleEmphasis"/>
          <w:rFonts w:ascii="Tahoma" w:hAnsi="Tahoma" w:cs="Tahoma"/>
          <w:i w:val="0"/>
          <w:sz w:val="18"/>
          <w:szCs w:val="18"/>
        </w:rPr>
        <w:t xml:space="preserve"> </w:t>
      </w:r>
      <w:r w:rsidR="000C0B24">
        <w:rPr>
          <w:rStyle w:val="SubtleEmphasis"/>
          <w:rFonts w:ascii="Tahoma" w:hAnsi="Tahoma" w:cs="Tahoma"/>
          <w:i w:val="0"/>
          <w:sz w:val="18"/>
          <w:szCs w:val="18"/>
        </w:rPr>
        <w:t xml:space="preserve">define the Demandware fields </w:t>
      </w:r>
      <w:r w:rsidR="000C0B24">
        <w:rPr>
          <w:rStyle w:val="SubtleEmphasis"/>
          <w:rFonts w:ascii="Tahoma" w:hAnsi="Tahoma" w:cs="Tahoma"/>
          <w:i w:val="0"/>
          <w:sz w:val="18"/>
          <w:szCs w:val="18"/>
        </w:rPr>
        <w:lastRenderedPageBreak/>
        <w:t>that appear in the Emarsys Business Manager extension</w:t>
      </w:r>
      <w:r w:rsidR="005F13B6">
        <w:rPr>
          <w:rStyle w:val="SubtleEmphasis"/>
          <w:rFonts w:ascii="Tahoma" w:hAnsi="Tahoma" w:cs="Tahoma"/>
          <w:i w:val="0"/>
          <w:sz w:val="18"/>
          <w:szCs w:val="18"/>
        </w:rPr>
        <w:t xml:space="preserve"> – these custom attributes are used to define the values that will appear in the dropdowns from the configuration screens</w:t>
      </w:r>
      <w:r w:rsidR="000C0B24">
        <w:rPr>
          <w:rStyle w:val="SubtleEmphasis"/>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emarsysOrderConfirmationElements</w:t>
      </w:r>
      <w:proofErr w:type="gramEnd"/>
      <w:r>
        <w:rPr>
          <w:rStyle w:val="SubtleEmphasis"/>
          <w:rFonts w:ascii="Tahoma" w:hAnsi="Tahoma" w:cs="Tahoma"/>
          <w:i w:val="0"/>
          <w:sz w:val="18"/>
          <w:szCs w:val="18"/>
        </w:rPr>
        <w:t xml:space="preserve"> </w:t>
      </w:r>
      <w:r w:rsidR="005E3869">
        <w:rPr>
          <w:rStyle w:val="SubtleEmphasis"/>
          <w:rFonts w:ascii="Tahoma" w:hAnsi="Tahoma" w:cs="Tahoma"/>
          <w:i w:val="0"/>
          <w:sz w:val="18"/>
          <w:szCs w:val="18"/>
        </w:rPr>
        <w:t>–</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emarsysShippingInformationElements</w:t>
      </w:r>
      <w:proofErr w:type="gramEnd"/>
      <w:r>
        <w:rPr>
          <w:rStyle w:val="SubtleEmphasis"/>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emarsysDBLoadAttributes</w:t>
      </w:r>
      <w:proofErr w:type="gramEnd"/>
      <w:r>
        <w:rPr>
          <w:rStyle w:val="SubtleEmphasis"/>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emarsysSingleChoiceValueMapping</w:t>
      </w:r>
      <w:proofErr w:type="gramEnd"/>
      <w:r>
        <w:rPr>
          <w:rStyle w:val="SubtleEmphasis"/>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emarsysContactFieldsMap</w:t>
      </w:r>
      <w:proofErr w:type="gramEnd"/>
      <w:r>
        <w:rPr>
          <w:rStyle w:val="SubtleEmphasis"/>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SubtleEmphasis"/>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Emarsys Predict</w:t>
      </w:r>
      <w:r>
        <w:rPr>
          <w:rStyle w:val="SubtleEmphasis"/>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SubtleEmphasis"/>
          <w:rFonts w:ascii="Tahoma" w:hAnsi="Tahoma" w:cs="Tahoma"/>
          <w:i w:val="0"/>
          <w:sz w:val="18"/>
          <w:szCs w:val="18"/>
        </w:rPr>
      </w:pPr>
    </w:p>
    <w:p w14:paraId="3F5A3C03" w14:textId="38B2447A" w:rsidR="00962F65" w:rsidRDefault="00962F65" w:rsidP="00962F65">
      <w:pPr>
        <w:pStyle w:val="Standard1"/>
        <w:spacing w:after="0"/>
        <w:ind w:left="1080"/>
        <w:rPr>
          <w:rStyle w:val="SubtleEmphasis"/>
          <w:rFonts w:ascii="Tahoma" w:hAnsi="Tahoma" w:cs="Tahoma"/>
          <w:i w:val="0"/>
          <w:sz w:val="18"/>
          <w:szCs w:val="18"/>
        </w:rPr>
      </w:pPr>
      <w:r w:rsidRPr="00962F65">
        <w:rPr>
          <w:rStyle w:val="SubtleEmphasis"/>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SubtleEmphasis"/>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 xml:space="preserve">Emarsys </w:t>
      </w:r>
      <w:r>
        <w:rPr>
          <w:rStyle w:val="SubtleEmphasis"/>
          <w:rFonts w:ascii="Tahoma" w:hAnsi="Tahoma" w:cs="Tahoma"/>
          <w:b/>
          <w:i w:val="0"/>
          <w:sz w:val="18"/>
          <w:szCs w:val="18"/>
        </w:rPr>
        <w:t>SmartInsight</w:t>
      </w:r>
      <w:r>
        <w:rPr>
          <w:rStyle w:val="SubtleEmphasis"/>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SubtleEmphasis"/>
          <w:rFonts w:ascii="Tahoma" w:hAnsi="Tahoma" w:cs="Tahoma"/>
          <w:i w:val="0"/>
          <w:sz w:val="18"/>
          <w:szCs w:val="18"/>
        </w:rPr>
      </w:pPr>
    </w:p>
    <w:p w14:paraId="15D70C60" w14:textId="6F4C6C6D" w:rsidR="00F80F13" w:rsidRPr="00962F65" w:rsidRDefault="00860F4B" w:rsidP="00962F65">
      <w:pPr>
        <w:pStyle w:val="Standard1"/>
        <w:spacing w:after="0"/>
        <w:ind w:left="1080"/>
        <w:rPr>
          <w:rStyle w:val="SubtleEmphasis"/>
          <w:rFonts w:ascii="Tahoma" w:hAnsi="Tahoma" w:cs="Tahoma"/>
          <w:i w:val="0"/>
          <w:sz w:val="18"/>
          <w:szCs w:val="18"/>
        </w:rPr>
      </w:pPr>
      <w:r w:rsidRPr="00860F4B">
        <w:rPr>
          <w:rStyle w:val="SubtleEmphasis"/>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Heading2"/>
      </w:pPr>
      <w:bookmarkStart w:id="68" w:name="_Toc479163112"/>
      <w:r>
        <w:lastRenderedPageBreak/>
        <w:t>Availability</w:t>
      </w:r>
      <w:bookmarkEnd w:id="68"/>
    </w:p>
    <w:p w14:paraId="64F080D7" w14:textId="7F336473" w:rsidR="008844AA" w:rsidRPr="008844AA" w:rsidRDefault="008844AA" w:rsidP="00547192">
      <w:pPr>
        <w:pStyle w:val="BodyText"/>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Heading2"/>
      </w:pPr>
      <w:bookmarkStart w:id="69" w:name="_Toc479163113"/>
      <w:r>
        <w:t>Support</w:t>
      </w:r>
      <w:bookmarkEnd w:id="69"/>
    </w:p>
    <w:p w14:paraId="78F59E92" w14:textId="2F57CC5F" w:rsidR="00AF55BB" w:rsidRDefault="00113CF3" w:rsidP="00547192">
      <w:pPr>
        <w:pStyle w:val="BodyText"/>
        <w:ind w:left="720" w:firstLine="360"/>
        <w:rPr>
          <w:rStyle w:val="SubtleEmphasis"/>
          <w:rFonts w:cs="Tahoma"/>
          <w:i w:val="0"/>
          <w:szCs w:val="18"/>
        </w:rPr>
      </w:pPr>
      <w:r>
        <w:rPr>
          <w:rStyle w:val="SubtleEmphasis"/>
          <w:rFonts w:cs="Tahoma"/>
          <w:i w:val="0"/>
          <w:szCs w:val="18"/>
        </w:rPr>
        <w:t xml:space="preserve">Please contact </w:t>
      </w:r>
      <w:proofErr w:type="gramStart"/>
      <w:r>
        <w:rPr>
          <w:rStyle w:val="SubtleEmphasis"/>
          <w:rFonts w:cs="Tahoma"/>
          <w:i w:val="0"/>
          <w:szCs w:val="18"/>
        </w:rPr>
        <w:t>a</w:t>
      </w:r>
      <w:proofErr w:type="gramEnd"/>
      <w:r>
        <w:rPr>
          <w:rStyle w:val="SubtleEmphasis"/>
          <w:rFonts w:cs="Tahoma"/>
          <w:i w:val="0"/>
          <w:szCs w:val="18"/>
        </w:rPr>
        <w:t xml:space="preserve"> OSF representative if you need support for this integration.</w:t>
      </w:r>
    </w:p>
    <w:p w14:paraId="564823AA" w14:textId="77777777" w:rsidR="0011573D" w:rsidRPr="0011573D" w:rsidRDefault="0011573D" w:rsidP="0011573D">
      <w:pPr>
        <w:pStyle w:val="BodyText"/>
        <w:ind w:left="720"/>
        <w:rPr>
          <w:rStyle w:val="SubtleEmphasis"/>
          <w:rFonts w:cs="Tahoma"/>
          <w:i w:val="0"/>
          <w:szCs w:val="18"/>
        </w:rPr>
      </w:pPr>
    </w:p>
    <w:p w14:paraId="23EA067E" w14:textId="3C2A8B76" w:rsidR="002342F3" w:rsidRDefault="002342F3" w:rsidP="0024226B">
      <w:pPr>
        <w:pStyle w:val="Heading1"/>
        <w:numPr>
          <w:ilvl w:val="0"/>
          <w:numId w:val="3"/>
        </w:numPr>
        <w:spacing w:after="240" w:line="240" w:lineRule="exact"/>
      </w:pPr>
      <w:bookmarkStart w:id="70" w:name="_Toc479163114"/>
      <w:r>
        <w:t>User guide</w:t>
      </w:r>
      <w:bookmarkEnd w:id="70"/>
    </w:p>
    <w:p w14:paraId="4734F0EE" w14:textId="5B63AA38" w:rsidR="00376ED6" w:rsidRDefault="00376ED6" w:rsidP="00376ED6">
      <w:pPr>
        <w:ind w:left="720" w:firstLine="360"/>
        <w:rPr>
          <w:b/>
        </w:rPr>
      </w:pPr>
      <w:r>
        <w:t xml:space="preserve">The Emarsys integration can be </w:t>
      </w:r>
      <w:proofErr w:type="gramStart"/>
      <w:r>
        <w:t>enabled/disabled</w:t>
      </w:r>
      <w:proofErr w:type="gramEnd"/>
      <w:r>
        <w:t xml:space="preserve"> from Business Manager using the toggle on/off feature. </w:t>
      </w:r>
      <w:proofErr w:type="gramStart"/>
      <w:r>
        <w:t xml:space="preserve">In order to turn on/off the integration, navigate to </w:t>
      </w:r>
      <w:r>
        <w:rPr>
          <w:b/>
        </w:rPr>
        <w:t>Merchant Tools &gt; Site Preferences &gt; Custom Preferences &gt; Emarsys &gt; Enable Emarsys Services.</w:t>
      </w:r>
      <w:proofErr w:type="gramEnd"/>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70"/>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Emarsys </w:t>
      </w:r>
      <w:r w:rsidR="007928E6">
        <w:lastRenderedPageBreak/>
        <w:t>platform.</w:t>
      </w:r>
    </w:p>
    <w:p w14:paraId="1BF67C1A" w14:textId="21606445" w:rsidR="002342F3" w:rsidRDefault="002342F3" w:rsidP="009C21B5">
      <w:pPr>
        <w:pStyle w:val="Heading2"/>
        <w:numPr>
          <w:ilvl w:val="1"/>
          <w:numId w:val="44"/>
        </w:numPr>
      </w:pPr>
      <w:bookmarkStart w:id="71" w:name="_Toc479163115"/>
      <w:r>
        <w:t>Business manager</w:t>
      </w:r>
      <w:bookmarkEnd w:id="71"/>
    </w:p>
    <w:p w14:paraId="09F36298" w14:textId="18896D95" w:rsidR="00267F61" w:rsidRDefault="00267F61" w:rsidP="00DD2596">
      <w:pPr>
        <w:pStyle w:val="BodyText"/>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Heading3"/>
        <w:numPr>
          <w:ilvl w:val="2"/>
          <w:numId w:val="3"/>
        </w:numPr>
        <w:pBdr>
          <w:bottom w:val="single" w:sz="4" w:space="1" w:color="auto"/>
        </w:pBdr>
        <w:rPr>
          <w:lang w:val="fr-FR"/>
        </w:rPr>
      </w:pPr>
      <w:bookmarkStart w:id="72" w:name="_Toc479163116"/>
      <w:r>
        <w:rPr>
          <w:lang w:val="fr-FR"/>
        </w:rPr>
        <w:t>Newsletter subscription box – global footer</w:t>
      </w:r>
      <w:bookmarkEnd w:id="72"/>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9C21B5">
      <w:pPr>
        <w:pStyle w:val="ListParagraph"/>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ListParagraph"/>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ListParagraph"/>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ListParagraph"/>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ListParagraph"/>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Emarsys.</w:t>
      </w:r>
    </w:p>
    <w:p w14:paraId="30935FC4" w14:textId="2B4D179B"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w:t>
      </w:r>
      <w:r w:rsidRPr="00BF6D1F">
        <w:rPr>
          <w:rFonts w:cs="Tahoma"/>
          <w:szCs w:val="18"/>
        </w:rPr>
        <w:lastRenderedPageBreak/>
        <w:t xml:space="preserve">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ListParagraph"/>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Heading3"/>
        <w:numPr>
          <w:ilvl w:val="2"/>
          <w:numId w:val="3"/>
        </w:numPr>
        <w:pBdr>
          <w:bottom w:val="single" w:sz="4" w:space="1" w:color="auto"/>
        </w:pBdr>
        <w:rPr>
          <w:lang w:val="fr-FR"/>
        </w:rPr>
      </w:pPr>
      <w:bookmarkStart w:id="73" w:name="_Toc479163117"/>
      <w:r>
        <w:rPr>
          <w:lang w:val="fr-FR"/>
        </w:rPr>
        <w:t xml:space="preserve">Newsletter subscription </w:t>
      </w:r>
      <w:r w:rsidR="00333C40">
        <w:rPr>
          <w:lang w:val="fr-FR"/>
        </w:rPr>
        <w:t>– checkout process</w:t>
      </w:r>
      <w:bookmarkEnd w:id="73"/>
    </w:p>
    <w:p w14:paraId="52C2C540" w14:textId="77777777" w:rsidR="00B43CA8" w:rsidRPr="00F57789" w:rsidRDefault="00B43CA8" w:rsidP="009C21B5">
      <w:pPr>
        <w:pStyle w:val="ListParagraph"/>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ListParagraph"/>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ListParagraph"/>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ListParagraph"/>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ListParagraph"/>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2EB1FCFA"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ListParagraph"/>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lastRenderedPageBreak/>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Heading3"/>
        <w:pBdr>
          <w:bottom w:val="single" w:sz="4" w:space="1" w:color="auto"/>
        </w:pBdr>
        <w:ind w:left="495" w:firstLine="225"/>
        <w:rPr>
          <w:lang w:val="fr-FR"/>
        </w:rPr>
      </w:pPr>
      <w:bookmarkStart w:id="74" w:name="_Toc479163118"/>
      <w:r>
        <w:rPr>
          <w:lang w:val="fr-FR"/>
        </w:rPr>
        <w:t>5.1</w:t>
      </w:r>
      <w:r w:rsidR="003D21AC">
        <w:rPr>
          <w:lang w:val="fr-FR"/>
        </w:rPr>
        <w:t xml:space="preserve">.3 Newsletter subscription </w:t>
      </w:r>
      <w:r w:rsidR="002C0ED8">
        <w:rPr>
          <w:lang w:val="fr-FR"/>
        </w:rPr>
        <w:t>– My account page</w:t>
      </w:r>
      <w:bookmarkEnd w:id="74"/>
    </w:p>
    <w:p w14:paraId="1D90AEC5" w14:textId="77777777" w:rsidR="002C0ED8" w:rsidRPr="00F57789" w:rsidRDefault="002C0ED8" w:rsidP="009C21B5">
      <w:pPr>
        <w:pStyle w:val="ListParagraph"/>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ListParagraph"/>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ListParagraph"/>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ListParagraph"/>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ListParagraph"/>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7CAA3BBC"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ListParagraph"/>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Heading3"/>
        <w:numPr>
          <w:ilvl w:val="2"/>
          <w:numId w:val="34"/>
        </w:numPr>
        <w:pBdr>
          <w:bottom w:val="single" w:sz="4" w:space="1" w:color="auto"/>
        </w:pBdr>
        <w:rPr>
          <w:lang w:val="fr-FR"/>
        </w:rPr>
      </w:pPr>
      <w:bookmarkStart w:id="75" w:name="_Toc479163119"/>
      <w:r>
        <w:rPr>
          <w:lang w:val="fr-FR"/>
        </w:rPr>
        <w:t>Transactional emails – order confirmation</w:t>
      </w:r>
      <w:bookmarkEnd w:id="75"/>
    </w:p>
    <w:p w14:paraId="697744BD" w14:textId="4CE22717" w:rsidR="00011995" w:rsidRDefault="00011995" w:rsidP="00011995">
      <w:pPr>
        <w:ind w:left="720" w:firstLine="495"/>
        <w:rPr>
          <w:rFonts w:cs="Tahoma"/>
          <w:szCs w:val="18"/>
        </w:rPr>
      </w:pPr>
      <w:r w:rsidRPr="00011995">
        <w:rPr>
          <w:rFonts w:cs="Tahoma"/>
          <w:szCs w:val="18"/>
        </w:rPr>
        <w:lastRenderedPageBreak/>
        <w:t>As soon as an end user finishes a transaction</w:t>
      </w:r>
      <w:r>
        <w:rPr>
          <w:rFonts w:cs="Tahoma"/>
          <w:szCs w:val="18"/>
        </w:rPr>
        <w:t>,</w:t>
      </w:r>
      <w:r w:rsidRPr="00011995">
        <w:rPr>
          <w:rFonts w:cs="Tahoma"/>
          <w:szCs w:val="18"/>
        </w:rPr>
        <w:t xml:space="preserve"> the order data should be transmitted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9C21B5">
      <w:pPr>
        <w:pStyle w:val="ListParagraph"/>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ListParagraph"/>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r w:rsidR="00D27E14">
        <w:rPr>
          <w:rFonts w:cs="Tahoma"/>
          <w:szCs w:val="18"/>
        </w:rPr>
        <w:t>.</w:t>
      </w:r>
    </w:p>
    <w:p w14:paraId="724BD8C8" w14:textId="3B77B2FB" w:rsidR="00D27E14" w:rsidRPr="00D27E14" w:rsidRDefault="00D27E14" w:rsidP="009C21B5">
      <w:pPr>
        <w:pStyle w:val="ListParagraph"/>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ListParagraph"/>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w:t>
      </w:r>
      <w:proofErr w:type="gramStart"/>
      <w:r>
        <w:rPr>
          <w:rFonts w:cs="Tahoma"/>
          <w:szCs w:val="18"/>
        </w:rPr>
        <w:t>created/updated</w:t>
      </w:r>
      <w:proofErr w:type="gramEnd"/>
      <w:r>
        <w:rPr>
          <w:rFonts w:cs="Tahoma"/>
          <w:szCs w:val="18"/>
        </w:rPr>
        <w:t xml:space="preserve">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ListParagraph"/>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Heading3"/>
        <w:numPr>
          <w:ilvl w:val="2"/>
          <w:numId w:val="34"/>
        </w:numPr>
        <w:pBdr>
          <w:bottom w:val="single" w:sz="4" w:space="1" w:color="auto"/>
        </w:pBdr>
        <w:rPr>
          <w:lang w:val="fr-FR"/>
        </w:rPr>
      </w:pPr>
      <w:bookmarkStart w:id="76" w:name="_Toc479163120"/>
      <w:r>
        <w:rPr>
          <w:lang w:val="fr-FR"/>
        </w:rPr>
        <w:lastRenderedPageBreak/>
        <w:t>Transactional emails – shipping confirmation</w:t>
      </w:r>
      <w:bookmarkEnd w:id="76"/>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9C21B5">
      <w:pPr>
        <w:pStyle w:val="ListParagraph"/>
        <w:numPr>
          <w:ilvl w:val="0"/>
          <w:numId w:val="36"/>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p>
    <w:p w14:paraId="01BC19DC"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ListParagraph"/>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lastRenderedPageBreak/>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t xml:space="preserve"> </w:t>
      </w:r>
      <w:r>
        <w:rPr>
          <w:noProof/>
        </w:rPr>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Note: please keep in mind that the shipping confirmation emails are sent only for orders placed while the Emarsys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Heading3"/>
        <w:numPr>
          <w:ilvl w:val="2"/>
          <w:numId w:val="34"/>
        </w:numPr>
        <w:pBdr>
          <w:bottom w:val="single" w:sz="4" w:space="1" w:color="auto"/>
        </w:pBdr>
        <w:rPr>
          <w:lang w:val="fr-FR"/>
        </w:rPr>
      </w:pPr>
      <w:bookmarkStart w:id="77" w:name="_Toc479163121"/>
      <w:r>
        <w:rPr>
          <w:lang w:val="fr-FR"/>
        </w:rPr>
        <w:t>Initial Database Load – configuration screen</w:t>
      </w:r>
      <w:bookmarkEnd w:id="77"/>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ListParagraph"/>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ListParagraph"/>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ListParagraph"/>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ListParagraph"/>
        <w:numPr>
          <w:ilvl w:val="0"/>
          <w:numId w:val="38"/>
        </w:numPr>
        <w:spacing w:before="0"/>
        <w:rPr>
          <w:rFonts w:cs="Tahoma"/>
          <w:szCs w:val="18"/>
        </w:rPr>
      </w:pPr>
      <w:r w:rsidRPr="00921C06">
        <w:rPr>
          <w:rFonts w:cs="Tahoma"/>
          <w:szCs w:val="18"/>
        </w:rPr>
        <w:lastRenderedPageBreak/>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ListParagraph"/>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ListParagraph"/>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ListParagraph"/>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2"/>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ListParagraph"/>
        <w:numPr>
          <w:ilvl w:val="1"/>
          <w:numId w:val="37"/>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9C21B5">
      <w:pPr>
        <w:pStyle w:val="ListParagraph"/>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ListParagraph"/>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2"/>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Heading2"/>
      </w:pPr>
      <w:bookmarkStart w:id="78" w:name="_Toc479163122"/>
      <w:r>
        <w:t>Storefront functionality</w:t>
      </w:r>
      <w:bookmarkEnd w:id="78"/>
    </w:p>
    <w:p w14:paraId="0EBAD402" w14:textId="17ABA83D" w:rsidR="00DB4570" w:rsidRDefault="00DB4570" w:rsidP="009A3175">
      <w:pPr>
        <w:pStyle w:val="BodyText"/>
        <w:ind w:left="720" w:firstLine="720"/>
        <w:rPr>
          <w:rStyle w:val="SubtleEmphasis"/>
          <w:rFonts w:cs="Tahoma"/>
          <w:i w:val="0"/>
          <w:szCs w:val="18"/>
        </w:rPr>
      </w:pPr>
      <w:r>
        <w:rPr>
          <w:lang w:val="fr-FR"/>
        </w:rPr>
        <w:t xml:space="preserve">By installing the Emarsys cartridge, the </w:t>
      </w:r>
      <w:r w:rsidR="00E13D05">
        <w:rPr>
          <w:rStyle w:val="SubtleEmphasis"/>
          <w:rFonts w:cs="Tahoma"/>
          <w:i w:val="0"/>
          <w:szCs w:val="18"/>
        </w:rPr>
        <w:t>r</w:t>
      </w:r>
      <w:r w:rsidR="00E13D05" w:rsidRPr="00C84578">
        <w:rPr>
          <w:rStyle w:val="SubtleEmphasis"/>
          <w:rFonts w:cs="Tahoma"/>
          <w:i w:val="0"/>
          <w:szCs w:val="18"/>
        </w:rPr>
        <w:t>etailers</w:t>
      </w:r>
      <w:r w:rsidR="00E13D05">
        <w:rPr>
          <w:rStyle w:val="SubtleEmphasis"/>
          <w:rFonts w:cs="Tahoma"/>
          <w:i w:val="0"/>
          <w:szCs w:val="18"/>
        </w:rPr>
        <w:t xml:space="preserve"> will provide their end </w:t>
      </w:r>
      <w:proofErr w:type="gramStart"/>
      <w:r w:rsidR="00E13D05">
        <w:rPr>
          <w:rStyle w:val="SubtleEmphasis"/>
          <w:rFonts w:cs="Tahoma"/>
          <w:i w:val="0"/>
          <w:szCs w:val="18"/>
        </w:rPr>
        <w:t>user</w:t>
      </w:r>
      <w:proofErr w:type="gramEnd"/>
      <w:r w:rsidR="00E13D05">
        <w:rPr>
          <w:rStyle w:val="SubtleEmphasis"/>
          <w:rFonts w:cs="Tahoma"/>
          <w:i w:val="0"/>
          <w:szCs w:val="18"/>
        </w:rPr>
        <w:t xml:space="preserve"> with the option of subscribing to newsletter</w:t>
      </w:r>
      <w:r w:rsidR="008316FD">
        <w:rPr>
          <w:rStyle w:val="SubtleEmphasis"/>
          <w:rFonts w:cs="Tahoma"/>
          <w:i w:val="0"/>
          <w:szCs w:val="18"/>
        </w:rPr>
        <w:t>s</w:t>
      </w:r>
      <w:r w:rsidR="00E13D05">
        <w:rPr>
          <w:rStyle w:val="SubtleEmphasis"/>
          <w:rFonts w:cs="Tahoma"/>
          <w:i w:val="0"/>
          <w:szCs w:val="18"/>
        </w:rPr>
        <w:t xml:space="preserve"> from the </w:t>
      </w:r>
      <w:r w:rsidR="001B53DE">
        <w:rPr>
          <w:rStyle w:val="SubtleEmphasis"/>
          <w:rFonts w:cs="Tahoma"/>
          <w:i w:val="0"/>
          <w:szCs w:val="18"/>
        </w:rPr>
        <w:t>website storefront. There are 3 ways for an end user to accomplish this:</w:t>
      </w:r>
    </w:p>
    <w:p w14:paraId="4BD6185C" w14:textId="071A903D" w:rsidR="001B53DE" w:rsidRDefault="001B53DE" w:rsidP="009C21B5">
      <w:pPr>
        <w:pStyle w:val="BodyText"/>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BodyText"/>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BodyText"/>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BodyText"/>
        <w:spacing w:before="0" w:after="0"/>
        <w:rPr>
          <w:lang w:val="fr-FR"/>
        </w:rPr>
      </w:pPr>
    </w:p>
    <w:p w14:paraId="0FA442D5" w14:textId="36A356E9" w:rsidR="008316FD" w:rsidRDefault="008316FD" w:rsidP="006D3103">
      <w:pPr>
        <w:pStyle w:val="BodyText"/>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BodyText"/>
        <w:spacing w:before="0" w:after="0"/>
        <w:ind w:firstLine="720"/>
        <w:rPr>
          <w:lang w:val="fr-FR"/>
        </w:rPr>
      </w:pPr>
    </w:p>
    <w:p w14:paraId="1F5E16E1" w14:textId="71FC7BDA" w:rsidR="008316FD" w:rsidRDefault="008316FD" w:rsidP="00A75519">
      <w:pPr>
        <w:pStyle w:val="Heading3"/>
        <w:numPr>
          <w:ilvl w:val="2"/>
          <w:numId w:val="3"/>
        </w:numPr>
        <w:pBdr>
          <w:bottom w:val="single" w:sz="4" w:space="1" w:color="auto"/>
        </w:pBdr>
        <w:rPr>
          <w:lang w:val="fr-FR"/>
        </w:rPr>
      </w:pPr>
      <w:bookmarkStart w:id="79" w:name="_Toc479163123"/>
      <w:r>
        <w:rPr>
          <w:lang w:val="fr-FR"/>
        </w:rPr>
        <w:t>Newsletter subscription box – global footer</w:t>
      </w:r>
      <w:bookmarkEnd w:id="79"/>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9C21B5">
      <w:pPr>
        <w:pStyle w:val="ListParagraph"/>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ListParagraph"/>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Emarsys.</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4">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Heading3"/>
        <w:numPr>
          <w:ilvl w:val="2"/>
          <w:numId w:val="3"/>
        </w:numPr>
        <w:pBdr>
          <w:bottom w:val="single" w:sz="4" w:space="1" w:color="auto"/>
        </w:pBdr>
        <w:rPr>
          <w:lang w:val="fr-FR"/>
        </w:rPr>
      </w:pPr>
      <w:bookmarkStart w:id="80" w:name="_Toc479163124"/>
      <w:r>
        <w:rPr>
          <w:lang w:val="fr-FR"/>
        </w:rPr>
        <w:t xml:space="preserve">Newsletter subscription </w:t>
      </w:r>
      <w:r w:rsidR="004F4174">
        <w:rPr>
          <w:lang w:val="fr-FR"/>
        </w:rPr>
        <w:t>during checkout process</w:t>
      </w:r>
      <w:bookmarkEnd w:id="80"/>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ListParagraph"/>
        <w:numPr>
          <w:ilvl w:val="0"/>
          <w:numId w:val="39"/>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9C21B5">
      <w:pPr>
        <w:pStyle w:val="ListParagraph"/>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ListParagraph"/>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ListParagraph"/>
        <w:numPr>
          <w:ilvl w:val="0"/>
          <w:numId w:val="39"/>
        </w:numPr>
        <w:rPr>
          <w:szCs w:val="18"/>
        </w:rPr>
      </w:pPr>
      <w:r w:rsidRPr="005B0AA3">
        <w:rPr>
          <w:szCs w:val="18"/>
        </w:rPr>
        <w:t>Select</w:t>
      </w:r>
      <w:r w:rsidRPr="006D60F9">
        <w:rPr>
          <w:szCs w:val="18"/>
        </w:rPr>
        <w:t xml:space="preserve"> </w:t>
      </w:r>
      <w:proofErr w:type="gramStart"/>
      <w:r w:rsidRPr="005B0AA3">
        <w:rPr>
          <w:i/>
          <w:szCs w:val="18"/>
        </w:rPr>
        <w:t>Please</w:t>
      </w:r>
      <w:proofErr w:type="gramEnd"/>
      <w:r w:rsidRPr="005B0AA3">
        <w:rPr>
          <w:i/>
          <w:szCs w:val="18"/>
        </w:rPr>
        <w:t xml:space="preserv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5"/>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ListParagraph"/>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Heading3"/>
        <w:numPr>
          <w:ilvl w:val="2"/>
          <w:numId w:val="3"/>
        </w:numPr>
        <w:pBdr>
          <w:bottom w:val="single" w:sz="4" w:space="1" w:color="auto"/>
        </w:pBdr>
        <w:rPr>
          <w:lang w:val="fr-FR"/>
        </w:rPr>
      </w:pPr>
      <w:bookmarkStart w:id="81" w:name="_Toc479163125"/>
      <w:r>
        <w:rPr>
          <w:lang w:val="fr-FR"/>
        </w:rPr>
        <w:t>Newsletter subscription</w:t>
      </w:r>
      <w:r w:rsidR="00F115B8">
        <w:rPr>
          <w:lang w:val="fr-FR"/>
        </w:rPr>
        <w:t>/unsubscription – My Account</w:t>
      </w:r>
      <w:bookmarkEnd w:id="81"/>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ListParagraph"/>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ListParagraph"/>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ListParagraph"/>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ListParagraph"/>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Heading3"/>
        <w:numPr>
          <w:ilvl w:val="2"/>
          <w:numId w:val="3"/>
        </w:numPr>
        <w:pBdr>
          <w:bottom w:val="single" w:sz="4" w:space="1" w:color="auto"/>
        </w:pBdr>
        <w:rPr>
          <w:lang w:val="fr-FR"/>
        </w:rPr>
      </w:pPr>
      <w:bookmarkStart w:id="82" w:name="_Toc479163126"/>
      <w:r>
        <w:rPr>
          <w:lang w:val="fr-FR"/>
        </w:rPr>
        <w:t>Demandware landing pages</w:t>
      </w:r>
      <w:bookmarkEnd w:id="82"/>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ListParagraph"/>
        <w:ind w:left="1440"/>
        <w:rPr>
          <w:lang w:val="fr-FR"/>
        </w:rPr>
      </w:pPr>
    </w:p>
    <w:p w14:paraId="76E46643" w14:textId="16B981CB" w:rsidR="00543D97" w:rsidRDefault="00543D97" w:rsidP="009C21B5">
      <w:pPr>
        <w:pStyle w:val="ListParagraph"/>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ListParagraph"/>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ListParagraph"/>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ListParagraph"/>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ListParagraph"/>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Heading2"/>
      </w:pPr>
      <w:bookmarkStart w:id="83" w:name="_Toc479163127"/>
      <w:bookmarkStart w:id="84" w:name="_Toc456276562"/>
      <w:r>
        <w:t>Emarsys smartinsight</w:t>
      </w:r>
      <w:bookmarkEnd w:id="83"/>
    </w:p>
    <w:p w14:paraId="59ABA0D7" w14:textId="1D988D4E" w:rsidR="00C3250C" w:rsidRDefault="00C3250C" w:rsidP="00C3250C">
      <w:pPr>
        <w:pStyle w:val="Heading3"/>
        <w:numPr>
          <w:ilvl w:val="2"/>
          <w:numId w:val="3"/>
        </w:numPr>
        <w:pBdr>
          <w:bottom w:val="single" w:sz="4" w:space="1" w:color="auto"/>
        </w:pBdr>
        <w:rPr>
          <w:lang w:val="fr-FR"/>
        </w:rPr>
      </w:pPr>
      <w:bookmarkStart w:id="85" w:name="_Toc479163128"/>
      <w:bookmarkEnd w:id="84"/>
      <w:r>
        <w:rPr>
          <w:lang w:val="fr-FR"/>
        </w:rPr>
        <w:t>Introduction</w:t>
      </w:r>
      <w:bookmarkEnd w:id="85"/>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Heading3"/>
        <w:numPr>
          <w:ilvl w:val="2"/>
          <w:numId w:val="3"/>
        </w:numPr>
        <w:pBdr>
          <w:bottom w:val="single" w:sz="4" w:space="1" w:color="auto"/>
        </w:pBdr>
        <w:rPr>
          <w:lang w:val="fr-FR"/>
        </w:rPr>
      </w:pPr>
      <w:bookmarkStart w:id="86" w:name="_Toc479163129"/>
      <w:r>
        <w:rPr>
          <w:lang w:val="fr-FR"/>
        </w:rPr>
        <w:t>Purpose</w:t>
      </w:r>
      <w:bookmarkEnd w:id="86"/>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Heading3"/>
        <w:numPr>
          <w:ilvl w:val="2"/>
          <w:numId w:val="3"/>
        </w:numPr>
        <w:pBdr>
          <w:bottom w:val="single" w:sz="4" w:space="1" w:color="auto"/>
        </w:pBdr>
        <w:rPr>
          <w:lang w:val="fr-FR"/>
        </w:rPr>
      </w:pPr>
      <w:bookmarkStart w:id="87" w:name="_Toc456276564"/>
      <w:bookmarkStart w:id="88" w:name="_Toc479163130"/>
      <w:r>
        <w:t xml:space="preserve">BM Settings for Emarsys SmartInsight attribute </w:t>
      </w:r>
      <w:r>
        <w:lastRenderedPageBreak/>
        <w:t>configuration for export</w:t>
      </w:r>
      <w:bookmarkEnd w:id="87"/>
      <w:bookmarkEnd w:id="88"/>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Heading3"/>
        <w:ind w:firstLine="720"/>
        <w:rPr>
          <w:sz w:val="22"/>
          <w:szCs w:val="22"/>
          <w:lang w:val="fr-FR"/>
        </w:rPr>
      </w:pPr>
      <w:bookmarkStart w:id="89" w:name="_Toc456276566"/>
      <w:bookmarkStart w:id="90" w:name="_Toc479163131"/>
      <w:r w:rsidRPr="003E615A">
        <w:rPr>
          <w:sz w:val="22"/>
          <w:szCs w:val="22"/>
          <w:lang w:val="fr-FR"/>
        </w:rPr>
        <w:t xml:space="preserve">5.3.3.1. </w:t>
      </w:r>
      <w:r w:rsidR="00C3250C" w:rsidRPr="003E615A">
        <w:rPr>
          <w:sz w:val="22"/>
          <w:szCs w:val="22"/>
          <w:lang w:val="fr-FR"/>
        </w:rPr>
        <w:t>Emarsys SmartInsight Extension Configuration</w:t>
      </w:r>
      <w:bookmarkEnd w:id="89"/>
      <w:bookmarkEnd w:id="90"/>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Heading3"/>
        <w:ind w:firstLine="720"/>
        <w:rPr>
          <w:sz w:val="22"/>
          <w:szCs w:val="22"/>
          <w:lang w:val="fr-FR"/>
        </w:rPr>
      </w:pPr>
      <w:bookmarkStart w:id="91" w:name="_Toc456276567"/>
      <w:bookmarkStart w:id="92" w:name="_Toc479163132"/>
      <w:r w:rsidRPr="003E615A">
        <w:rPr>
          <w:sz w:val="22"/>
          <w:szCs w:val="22"/>
        </w:rPr>
        <w:t>5.3.3.2</w:t>
      </w:r>
      <w:proofErr w:type="gramStart"/>
      <w:r w:rsidRPr="003E615A">
        <w:rPr>
          <w:sz w:val="22"/>
          <w:szCs w:val="22"/>
        </w:rPr>
        <w:t>.  J</w:t>
      </w:r>
      <w:r w:rsidR="00C3250C" w:rsidRPr="003E615A">
        <w:rPr>
          <w:sz w:val="22"/>
          <w:szCs w:val="22"/>
          <w:lang w:val="fr-FR"/>
        </w:rPr>
        <w:t>ob</w:t>
      </w:r>
      <w:proofErr w:type="gramEnd"/>
      <w:r w:rsidR="00C3250C" w:rsidRPr="003E615A">
        <w:rPr>
          <w:sz w:val="22"/>
          <w:szCs w:val="22"/>
          <w:lang w:val="fr-FR"/>
        </w:rPr>
        <w:t xml:space="preserve"> for SmartInsight that exports all orders in CSV format and upload to FTPS server</w:t>
      </w:r>
      <w:bookmarkEnd w:id="91"/>
      <w:bookmarkEnd w:id="92"/>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w:t>
      </w:r>
      <w:proofErr w:type="gramStart"/>
      <w:r w:rsidRPr="00C3250C">
        <w:t>go</w:t>
      </w:r>
      <w:proofErr w:type="gramEnd"/>
      <w:r w:rsidRPr="00C3250C">
        <w:t xml:space="preserve">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9">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Heading2"/>
      </w:pPr>
      <w:bookmarkStart w:id="93" w:name="_Toc479163133"/>
      <w:bookmarkStart w:id="94" w:name="_Toc456276569"/>
      <w:r>
        <w:t>Emarsys predict</w:t>
      </w:r>
      <w:bookmarkEnd w:id="93"/>
    </w:p>
    <w:p w14:paraId="5300EE42" w14:textId="6B8B3C6A" w:rsidR="00C3250C" w:rsidRDefault="00C3250C" w:rsidP="009C21B5">
      <w:pPr>
        <w:pStyle w:val="Heading3"/>
        <w:numPr>
          <w:ilvl w:val="2"/>
          <w:numId w:val="56"/>
        </w:numPr>
        <w:pBdr>
          <w:bottom w:val="single" w:sz="4" w:space="1" w:color="auto"/>
        </w:pBdr>
        <w:rPr>
          <w:lang w:val="fr-FR"/>
        </w:rPr>
      </w:pPr>
      <w:bookmarkStart w:id="95" w:name="_Toc479163134"/>
      <w:bookmarkEnd w:id="94"/>
      <w:r>
        <w:rPr>
          <w:lang w:val="fr-FR"/>
        </w:rPr>
        <w:t>Introduction</w:t>
      </w:r>
      <w:bookmarkEnd w:id="95"/>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Heading3"/>
        <w:numPr>
          <w:ilvl w:val="2"/>
          <w:numId w:val="56"/>
        </w:numPr>
        <w:pBdr>
          <w:bottom w:val="single" w:sz="4" w:space="1" w:color="auto"/>
        </w:pBdr>
        <w:rPr>
          <w:lang w:val="fr-FR"/>
        </w:rPr>
      </w:pPr>
      <w:bookmarkStart w:id="96" w:name="_Toc479163135"/>
      <w:r>
        <w:rPr>
          <w:lang w:val="fr-FR"/>
        </w:rPr>
        <w:lastRenderedPageBreak/>
        <w:t>Purpose</w:t>
      </w:r>
      <w:bookmarkEnd w:id="96"/>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Heading3"/>
        <w:numPr>
          <w:ilvl w:val="2"/>
          <w:numId w:val="56"/>
        </w:numPr>
        <w:pBdr>
          <w:bottom w:val="single" w:sz="4" w:space="1" w:color="auto"/>
        </w:pBdr>
        <w:rPr>
          <w:lang w:val="fr-FR"/>
        </w:rPr>
      </w:pPr>
      <w:bookmarkStart w:id="97" w:name="_Toc479163136"/>
      <w:bookmarkStart w:id="98" w:name="_Toc456276571"/>
      <w:r>
        <w:rPr>
          <w:lang w:val="fr-FR"/>
        </w:rPr>
        <w:t>BM settings for Emarsys Predict</w:t>
      </w:r>
      <w:bookmarkEnd w:id="97"/>
    </w:p>
    <w:bookmarkEnd w:id="98"/>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Heading3"/>
        <w:numPr>
          <w:ilvl w:val="3"/>
          <w:numId w:val="45"/>
        </w:numPr>
        <w:rPr>
          <w:sz w:val="22"/>
          <w:szCs w:val="22"/>
          <w:lang w:val="fr-FR"/>
        </w:rPr>
      </w:pPr>
      <w:bookmarkStart w:id="99" w:name="_Toc456276573"/>
      <w:bookmarkStart w:id="100"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9"/>
      <w:bookmarkEnd w:id="100"/>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‘_multilang’ prefix.</w:t>
      </w:r>
    </w:p>
    <w:p w14:paraId="30606C62" w14:textId="3804D034" w:rsidR="003650FE" w:rsidRDefault="003650FE" w:rsidP="00C3250C">
      <w:r>
        <w:rPr>
          <w:noProof/>
        </w:rPr>
        <w:drawing>
          <wp:inline distT="0" distB="0" distL="0" distR="0" wp14:anchorId="4D3AB765" wp14:editId="5A5989B5">
            <wp:extent cx="4595495" cy="3063875"/>
            <wp:effectExtent l="0" t="0" r="0" b="3175"/>
            <wp:docPr id="253" name="Picture 253" descr="C:\Users\Vovkin\Pictures\Screenpresso\2018-04-23_10h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3_10h37_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5495" cy="3063875"/>
                    </a:xfrm>
                    <a:prstGeom prst="rect">
                      <a:avLst/>
                    </a:prstGeom>
                    <a:noFill/>
                    <a:ln>
                      <a:noFill/>
                    </a:ln>
                  </pic:spPr>
                </pic:pic>
              </a:graphicData>
            </a:graphic>
          </wp:inline>
        </w:drawing>
      </w:r>
    </w:p>
    <w:p w14:paraId="5051CEE6" w14:textId="77777777" w:rsid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lastRenderedPageBreak/>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Heading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Heading3"/>
        <w:numPr>
          <w:ilvl w:val="3"/>
          <w:numId w:val="45"/>
        </w:numPr>
        <w:rPr>
          <w:sz w:val="22"/>
          <w:szCs w:val="22"/>
          <w:lang w:val="fr-FR"/>
        </w:rPr>
      </w:pPr>
      <w:bookmarkStart w:id="103" w:name="_Toc456276575"/>
      <w:bookmarkStart w:id="104" w:name="_Toc479163139"/>
      <w:r w:rsidRPr="003E615A">
        <w:rPr>
          <w:sz w:val="22"/>
          <w:szCs w:val="22"/>
        </w:rPr>
        <w:lastRenderedPageBreak/>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rPr>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lastRenderedPageBreak/>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Heading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Heading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BodyText"/>
        <w:rPr>
          <w:lang w:val="uk-UA"/>
        </w:rPr>
      </w:pPr>
      <w:r w:rsidRPr="00FA1465">
        <w:rPr>
          <w:lang w:val="uk-UA"/>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Default="00FA1465" w:rsidP="009C21B5">
      <w:pPr>
        <w:pStyle w:val="Heading3"/>
        <w:numPr>
          <w:ilvl w:val="2"/>
          <w:numId w:val="56"/>
        </w:numPr>
        <w:pBdr>
          <w:bottom w:val="single" w:sz="4" w:space="1" w:color="auto"/>
        </w:pBdr>
        <w:rPr>
          <w:lang w:val="fr-FR"/>
        </w:rPr>
      </w:pPr>
      <w:bookmarkStart w:id="107" w:name="_Toc479163142"/>
      <w:r>
        <w:rPr>
          <w:lang w:val="fr-FR"/>
        </w:rPr>
        <w:t>JavaScript recommendation code</w:t>
      </w:r>
      <w:bookmarkEnd w:id="107"/>
    </w:p>
    <w:p w14:paraId="3B2A3D28" w14:textId="77777777" w:rsidR="00FA1465" w:rsidRPr="00FA1465" w:rsidRDefault="00FA1465" w:rsidP="00FA1465">
      <w:pPr>
        <w:pStyle w:val="BodyText"/>
        <w:rPr>
          <w:lang w:val="uk-UA"/>
        </w:rPr>
      </w:pPr>
      <w:r w:rsidRPr="00FA1465">
        <w:rPr>
          <w:lang w:val="uk-UA"/>
        </w:rPr>
        <w:t>Log in to BM where Emarsys integration is enabled</w:t>
      </w:r>
    </w:p>
    <w:p w14:paraId="3039B0DF" w14:textId="1BBA131B" w:rsidR="00FA1465" w:rsidRDefault="00FA1465" w:rsidP="009C21B5">
      <w:pPr>
        <w:pStyle w:val="Heading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BodyText"/>
        <w:rPr>
          <w:lang w:val="uk-UA"/>
        </w:rPr>
      </w:pPr>
      <w:r w:rsidRPr="00FA1465">
        <w:rPr>
          <w:lang w:val="uk-UA"/>
        </w:rPr>
        <w:t xml:space="preserve">Navigate to Merchant Tools &gt; Site Preferences &gt; Custom Site Preferences &gt; Emarsys Predict Configuration </w:t>
      </w:r>
      <w:r w:rsidRPr="00FA1465">
        <w:rPr>
          <w:lang w:val="uk-UA"/>
        </w:rPr>
        <w:lastRenderedPageBreak/>
        <w:t>link:</w:t>
      </w:r>
    </w:p>
    <w:p w14:paraId="5902D03C" w14:textId="77777777" w:rsidR="00FA1465" w:rsidRPr="00FA1465" w:rsidRDefault="00FA1465" w:rsidP="00FA1465">
      <w:pPr>
        <w:pStyle w:val="BodyText"/>
        <w:rPr>
          <w:lang w:val="fr-FR"/>
        </w:rPr>
      </w:pPr>
      <w:r w:rsidRPr="00FA1465">
        <w:rPr>
          <w:noProof/>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BodyText"/>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BodyText"/>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BodyText"/>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BodyText"/>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BodyText"/>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BodyText"/>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BodyText"/>
        <w:numPr>
          <w:ilvl w:val="0"/>
          <w:numId w:val="58"/>
        </w:numPr>
        <w:ind w:left="1077" w:hanging="357"/>
        <w:contextualSpacing/>
        <w:rPr>
          <w:lang w:val="uk-UA"/>
        </w:rPr>
      </w:pPr>
      <w:r w:rsidRPr="00FA1465">
        <w:rPr>
          <w:lang w:val="uk-UA"/>
        </w:rPr>
        <w:t>Search Page</w:t>
      </w:r>
    </w:p>
    <w:p w14:paraId="2681217F" w14:textId="77777777" w:rsidR="00FA1465" w:rsidRPr="00FA1465" w:rsidRDefault="00FA1465" w:rsidP="009C21B5">
      <w:pPr>
        <w:pStyle w:val="BodyText"/>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BodyText"/>
        <w:numPr>
          <w:ilvl w:val="0"/>
          <w:numId w:val="57"/>
        </w:numPr>
        <w:rPr>
          <w:lang w:val="uk-UA"/>
        </w:rPr>
      </w:pPr>
      <w:r w:rsidRPr="00FA1465">
        <w:rPr>
          <w:lang w:val="uk-UA"/>
        </w:rPr>
        <w:t>Widget types:</w:t>
      </w:r>
    </w:p>
    <w:p w14:paraId="5D74B674" w14:textId="77777777" w:rsidR="00FA1465" w:rsidRPr="00FA1465" w:rsidRDefault="00FA1465" w:rsidP="009C21B5">
      <w:pPr>
        <w:pStyle w:val="BodyText"/>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BodyText"/>
        <w:numPr>
          <w:ilvl w:val="0"/>
          <w:numId w:val="58"/>
        </w:numPr>
        <w:rPr>
          <w:lang w:val="uk-UA"/>
        </w:rPr>
      </w:pPr>
      <w:r w:rsidRPr="00FA1465">
        <w:rPr>
          <w:lang w:val="uk-UA"/>
        </w:rPr>
        <w:t xml:space="preserve">Topical - this is a special widget. Each visiting customer will see a different selection of </w:t>
      </w:r>
      <w:r w:rsidRPr="00FA1465">
        <w:rPr>
          <w:lang w:val="uk-UA"/>
        </w:rPr>
        <w:lastRenderedPageBreak/>
        <w:t>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BodyText"/>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BodyText"/>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BodyText"/>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BodyText"/>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BodyText"/>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BodyText"/>
      </w:pPr>
      <w:r w:rsidRPr="00FA1465">
        <w:t>Open Storefront and visit pages where recommendation widgets must be shown.</w:t>
      </w:r>
    </w:p>
    <w:p w14:paraId="6315D5FE" w14:textId="77777777" w:rsidR="00FA1465" w:rsidRPr="00FA1465" w:rsidRDefault="00FA1465" w:rsidP="00FA1465">
      <w:pPr>
        <w:pStyle w:val="BodyText"/>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Heading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BodyText"/>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BodyText"/>
        <w:rPr>
          <w:lang w:val="uk-UA"/>
        </w:rPr>
      </w:pPr>
      <w:r w:rsidRPr="00FA1465">
        <w:rPr>
          <w:noProof/>
        </w:rPr>
        <w:lastRenderedPageBreak/>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BodyText"/>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Check on Emarsys predict dashboard you should see a real-time chart that shows what action you've done.</w:t>
      </w:r>
    </w:p>
    <w:p w14:paraId="57FC3619" w14:textId="77777777" w:rsidR="00FA1465" w:rsidRPr="00FA1465" w:rsidRDefault="00FA1465" w:rsidP="00FA1465">
      <w:pPr>
        <w:pStyle w:val="BodyText"/>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Heading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BodyText"/>
        <w:ind w:left="720" w:firstLine="360"/>
        <w:rPr>
          <w:szCs w:val="18"/>
        </w:rPr>
      </w:pPr>
      <w:r>
        <w:rPr>
          <w:szCs w:val="18"/>
        </w:rPr>
        <w:t>There are no known issues.</w:t>
      </w:r>
    </w:p>
    <w:sectPr w:rsidR="001E7456" w:rsidRPr="00803A55" w:rsidSect="00487184">
      <w:headerReference w:type="default" r:id="rId115"/>
      <w:footerReference w:type="even" r:id="rId116"/>
      <w:footerReference w:type="default" r:id="rId117"/>
      <w:headerReference w:type="first" r:id="rId118"/>
      <w:footerReference w:type="first" r:id="rId119"/>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E4B189" w14:textId="77777777" w:rsidR="001958EF" w:rsidRDefault="001958EF" w:rsidP="00175B2B">
      <w:r>
        <w:separator/>
      </w:r>
    </w:p>
  </w:endnote>
  <w:endnote w:type="continuationSeparator" w:id="0">
    <w:p w14:paraId="0B8DA360" w14:textId="77777777" w:rsidR="001958EF" w:rsidRDefault="001958EF"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E9DA1" w14:textId="77777777" w:rsidR="000056C7" w:rsidRDefault="000056C7" w:rsidP="00175B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20606" w14:textId="77777777" w:rsidR="000056C7" w:rsidRDefault="000056C7" w:rsidP="00175B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8F910" w14:textId="4178ADE5" w:rsidR="000056C7" w:rsidRPr="005E580F" w:rsidRDefault="000056C7" w:rsidP="00BB12E7">
    <w:pPr>
      <w:pStyle w:val="Footer"/>
      <w:spacing w:before="0"/>
    </w:pPr>
    <w:r>
      <w:rPr>
        <w:noProof/>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8129AD">
      <w:rPr>
        <w:noProof/>
      </w:rPr>
      <w:t>40</w:t>
    </w:r>
    <w:r>
      <w:rPr>
        <w:noProof/>
      </w:rPr>
      <w:fldChar w:fldCharType="end"/>
    </w:r>
    <w:r w:rsidRPr="005E580F">
      <w:t xml:space="preserve"> | </w:t>
    </w:r>
    <w:r>
      <w:fldChar w:fldCharType="begin"/>
    </w:r>
    <w:r>
      <w:instrText xml:space="preserve"> NUMPAGES  </w:instrText>
    </w:r>
    <w:r>
      <w:fldChar w:fldCharType="separate"/>
    </w:r>
    <w:r w:rsidR="008129AD">
      <w:rPr>
        <w:noProof/>
      </w:rPr>
      <w:t>90</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ADD6F" w14:textId="462DFDF3" w:rsidR="000056C7" w:rsidRPr="005E580F" w:rsidRDefault="000056C7" w:rsidP="00BB12E7">
    <w:pPr>
      <w:pStyle w:val="Footer"/>
      <w:spacing w:before="0"/>
    </w:pPr>
    <w:r>
      <w:rPr>
        <w:noProof/>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8129AD">
      <w:rPr>
        <w:noProof/>
      </w:rPr>
      <w:t>1</w:t>
    </w:r>
    <w:r>
      <w:rPr>
        <w:noProof/>
      </w:rPr>
      <w:fldChar w:fldCharType="end"/>
    </w:r>
    <w:r w:rsidRPr="005E580F">
      <w:t xml:space="preserve"> | </w:t>
    </w:r>
    <w:r>
      <w:fldChar w:fldCharType="begin"/>
    </w:r>
    <w:r>
      <w:instrText xml:space="preserve"> NUMPAGES  </w:instrText>
    </w:r>
    <w:r>
      <w:fldChar w:fldCharType="separate"/>
    </w:r>
    <w:r w:rsidR="008129AD">
      <w:rPr>
        <w:noProof/>
      </w:rPr>
      <w:t>90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5E7928" w14:textId="77777777" w:rsidR="001958EF" w:rsidRDefault="001958EF" w:rsidP="00175B2B">
      <w:r>
        <w:separator/>
      </w:r>
    </w:p>
  </w:footnote>
  <w:footnote w:type="continuationSeparator" w:id="0">
    <w:p w14:paraId="199748F1" w14:textId="77777777" w:rsidR="001958EF" w:rsidRDefault="001958EF"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46271" w14:textId="77777777" w:rsidR="000056C7" w:rsidRPr="007D6CBD" w:rsidRDefault="000056C7" w:rsidP="00BB12E7">
    <w:pPr>
      <w:pStyle w:val="Header"/>
      <w:ind w:left="-709"/>
      <w:rPr>
        <w:b/>
      </w:rPr>
    </w:pPr>
    <w:r w:rsidRPr="00D124A2">
      <w:rPr>
        <w:noProof/>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427D" w14:textId="77777777" w:rsidR="000056C7" w:rsidRDefault="000056C7" w:rsidP="00BB12E7">
    <w:pPr>
      <w:pStyle w:val="Header"/>
      <w:tabs>
        <w:tab w:val="clear" w:pos="4153"/>
        <w:tab w:val="clear" w:pos="8306"/>
        <w:tab w:val="center" w:pos="4320"/>
      </w:tabs>
    </w:pPr>
    <w:r w:rsidRPr="00D124A2">
      <w:rPr>
        <w:noProof/>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0056C7" w:rsidRPr="00274F7C" w:rsidRDefault="000056C7"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0056C7" w:rsidRDefault="000056C7" w:rsidP="00487184">
                          <w:pPr>
                            <w:pStyle w:val="HeaderAddress"/>
                            <w:ind w:right="-11"/>
                            <w:rPr>
                              <w:color w:val="1F497D"/>
                            </w:rPr>
                          </w:pPr>
                          <w:r w:rsidRPr="00274F7C">
                            <w:rPr>
                              <w:color w:val="1F497D"/>
                            </w:rPr>
                            <w:t>Bucharest 2, Romania</w:t>
                          </w:r>
                        </w:p>
                        <w:p w14:paraId="7A8F25B1" w14:textId="77777777" w:rsidR="000056C7" w:rsidRPr="007E06F9" w:rsidRDefault="000056C7" w:rsidP="00487184">
                          <w:pPr>
                            <w:pStyle w:val="HeaderAddress"/>
                            <w:ind w:right="-11"/>
                            <w:rPr>
                              <w:color w:val="1F497D"/>
                            </w:rPr>
                          </w:pPr>
                          <w:r>
                            <w:rPr>
                              <w:color w:val="1F497D"/>
                            </w:rPr>
                            <w:t>Phone</w:t>
                          </w:r>
                          <w:r w:rsidRPr="007E06F9">
                            <w:rPr>
                              <w:color w:val="1F497D"/>
                            </w:rPr>
                            <w:t>: + 40 (21) 212 26 69</w:t>
                          </w:r>
                        </w:p>
                        <w:p w14:paraId="60A5F0FC" w14:textId="77777777" w:rsidR="000056C7" w:rsidRPr="00AE5928" w:rsidRDefault="000056C7" w:rsidP="00487184">
                          <w:pPr>
                            <w:pStyle w:val="HeaderAddress"/>
                            <w:ind w:right="-11"/>
                            <w:rPr>
                              <w:color w:val="1F497D"/>
                            </w:rPr>
                          </w:pPr>
                          <w:r w:rsidRPr="007E06F9">
                            <w:rPr>
                              <w:color w:val="1F497D"/>
                            </w:rPr>
                            <w:t>Fax: +40 (21) 212 30 70</w:t>
                          </w:r>
                        </w:p>
                        <w:p w14:paraId="591ACCC9" w14:textId="77777777" w:rsidR="000056C7" w:rsidRPr="00AE5928" w:rsidRDefault="000056C7" w:rsidP="00487184">
                          <w:pPr>
                            <w:pStyle w:val="HeaderAddress"/>
                            <w:ind w:right="-11"/>
                            <w:rPr>
                              <w:color w:val="1F497D"/>
                            </w:rPr>
                          </w:pPr>
                          <w:r w:rsidRPr="00AE5928">
                            <w:rPr>
                              <w:color w:val="1F497D"/>
                            </w:rPr>
                            <w:t>www.osf-global.com</w:t>
                          </w:r>
                        </w:p>
                        <w:p w14:paraId="742F21AB" w14:textId="77777777" w:rsidR="000056C7" w:rsidRPr="00AE5928" w:rsidRDefault="000056C7" w:rsidP="00487184">
                          <w:pPr>
                            <w:pStyle w:val="HeaderAddress"/>
                            <w:ind w:right="-14"/>
                            <w:rPr>
                              <w:color w:val="1F497D"/>
                            </w:rPr>
                          </w:pPr>
                        </w:p>
                        <w:p w14:paraId="4F2B977A" w14:textId="77777777" w:rsidR="000056C7" w:rsidRPr="00AE5928" w:rsidRDefault="000056C7" w:rsidP="00487184">
                          <w:pPr>
                            <w:pStyle w:val="HeaderAddress"/>
                            <w:ind w:right="-14"/>
                            <w:rPr>
                              <w:color w:val="0B3952"/>
                            </w:rPr>
                          </w:pPr>
                        </w:p>
                        <w:p w14:paraId="565F14FC" w14:textId="77777777" w:rsidR="000056C7" w:rsidRPr="009D62DC" w:rsidRDefault="000056C7"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A943E96"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C4305A" w:rsidRPr="00274F7C" w:rsidRDefault="00C4305A"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C4305A" w:rsidRDefault="00C4305A" w:rsidP="00487184">
                    <w:pPr>
                      <w:pStyle w:val="HeaderAddress"/>
                      <w:ind w:right="-11"/>
                      <w:rPr>
                        <w:color w:val="1F497D"/>
                      </w:rPr>
                    </w:pPr>
                    <w:r w:rsidRPr="00274F7C">
                      <w:rPr>
                        <w:color w:val="1F497D"/>
                      </w:rPr>
                      <w:t>Bucharest 2, Romania</w:t>
                    </w:r>
                  </w:p>
                  <w:p w14:paraId="7A8F25B1" w14:textId="77777777" w:rsidR="00C4305A" w:rsidRPr="007E06F9" w:rsidRDefault="00C4305A" w:rsidP="00487184">
                    <w:pPr>
                      <w:pStyle w:val="HeaderAddress"/>
                      <w:ind w:right="-11"/>
                      <w:rPr>
                        <w:color w:val="1F497D"/>
                      </w:rPr>
                    </w:pPr>
                    <w:r>
                      <w:rPr>
                        <w:color w:val="1F497D"/>
                      </w:rPr>
                      <w:t>Phone</w:t>
                    </w:r>
                    <w:r w:rsidRPr="007E06F9">
                      <w:rPr>
                        <w:color w:val="1F497D"/>
                      </w:rPr>
                      <w:t>: + 40 (21) 212 26 69</w:t>
                    </w:r>
                  </w:p>
                  <w:p w14:paraId="60A5F0FC" w14:textId="77777777" w:rsidR="00C4305A" w:rsidRPr="00AE5928" w:rsidRDefault="00C4305A" w:rsidP="00487184">
                    <w:pPr>
                      <w:pStyle w:val="HeaderAddress"/>
                      <w:ind w:right="-11"/>
                      <w:rPr>
                        <w:color w:val="1F497D"/>
                      </w:rPr>
                    </w:pPr>
                    <w:r w:rsidRPr="007E06F9">
                      <w:rPr>
                        <w:color w:val="1F497D"/>
                      </w:rPr>
                      <w:t>Fax: +40 (21) 212 30 70</w:t>
                    </w:r>
                  </w:p>
                  <w:p w14:paraId="591ACCC9" w14:textId="77777777" w:rsidR="00C4305A" w:rsidRPr="00AE5928" w:rsidRDefault="00C4305A" w:rsidP="00487184">
                    <w:pPr>
                      <w:pStyle w:val="HeaderAddress"/>
                      <w:ind w:right="-11"/>
                      <w:rPr>
                        <w:color w:val="1F497D"/>
                      </w:rPr>
                    </w:pPr>
                    <w:r w:rsidRPr="00AE5928">
                      <w:rPr>
                        <w:color w:val="1F497D"/>
                      </w:rPr>
                      <w:t>www.osf-global.com</w:t>
                    </w:r>
                  </w:p>
                  <w:p w14:paraId="742F21AB" w14:textId="77777777" w:rsidR="00C4305A" w:rsidRPr="00AE5928" w:rsidRDefault="00C4305A" w:rsidP="00487184">
                    <w:pPr>
                      <w:pStyle w:val="HeaderAddress"/>
                      <w:ind w:right="-14"/>
                      <w:rPr>
                        <w:color w:val="1F497D"/>
                      </w:rPr>
                    </w:pPr>
                  </w:p>
                  <w:p w14:paraId="4F2B977A" w14:textId="77777777" w:rsidR="00C4305A" w:rsidRPr="00AE5928" w:rsidRDefault="00C4305A" w:rsidP="00487184">
                    <w:pPr>
                      <w:pStyle w:val="HeaderAddress"/>
                      <w:ind w:right="-14"/>
                      <w:rPr>
                        <w:color w:val="0B3952"/>
                      </w:rPr>
                    </w:pPr>
                  </w:p>
                  <w:p w14:paraId="565F14FC" w14:textId="77777777" w:rsidR="00C4305A" w:rsidRPr="009D62DC" w:rsidRDefault="00C4305A"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Heading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A5"/>
    <w:rsid w:val="00000C70"/>
    <w:rsid w:val="000011AF"/>
    <w:rsid w:val="000044F9"/>
    <w:rsid w:val="000056C7"/>
    <w:rsid w:val="00011995"/>
    <w:rsid w:val="000122F1"/>
    <w:rsid w:val="00013793"/>
    <w:rsid w:val="000263B4"/>
    <w:rsid w:val="00027D58"/>
    <w:rsid w:val="0003265E"/>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D305B"/>
    <w:rsid w:val="000E277E"/>
    <w:rsid w:val="000E322A"/>
    <w:rsid w:val="000F02E9"/>
    <w:rsid w:val="000F09C7"/>
    <w:rsid w:val="000F562D"/>
    <w:rsid w:val="00100FF1"/>
    <w:rsid w:val="00105153"/>
    <w:rsid w:val="0010569D"/>
    <w:rsid w:val="00113CF3"/>
    <w:rsid w:val="0011573D"/>
    <w:rsid w:val="001229D0"/>
    <w:rsid w:val="0013016C"/>
    <w:rsid w:val="00130D34"/>
    <w:rsid w:val="00132B93"/>
    <w:rsid w:val="00132E73"/>
    <w:rsid w:val="00136130"/>
    <w:rsid w:val="0013776E"/>
    <w:rsid w:val="00145B0F"/>
    <w:rsid w:val="001623D3"/>
    <w:rsid w:val="001709B7"/>
    <w:rsid w:val="00175B2B"/>
    <w:rsid w:val="00177DA4"/>
    <w:rsid w:val="0018128E"/>
    <w:rsid w:val="00181C49"/>
    <w:rsid w:val="00190B31"/>
    <w:rsid w:val="001958EF"/>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52182"/>
    <w:rsid w:val="0025541B"/>
    <w:rsid w:val="00267F61"/>
    <w:rsid w:val="002744A9"/>
    <w:rsid w:val="00283F0F"/>
    <w:rsid w:val="00284CBC"/>
    <w:rsid w:val="002900C3"/>
    <w:rsid w:val="00292FF6"/>
    <w:rsid w:val="00297D54"/>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374AF"/>
    <w:rsid w:val="003410E4"/>
    <w:rsid w:val="00341F39"/>
    <w:rsid w:val="00345E3A"/>
    <w:rsid w:val="00352EC0"/>
    <w:rsid w:val="00353D9F"/>
    <w:rsid w:val="00355316"/>
    <w:rsid w:val="00356702"/>
    <w:rsid w:val="0036473F"/>
    <w:rsid w:val="00364AAC"/>
    <w:rsid w:val="003650FE"/>
    <w:rsid w:val="00370F48"/>
    <w:rsid w:val="00374D5E"/>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E59"/>
    <w:rsid w:val="004D016E"/>
    <w:rsid w:val="004D533B"/>
    <w:rsid w:val="004E166D"/>
    <w:rsid w:val="004E38B7"/>
    <w:rsid w:val="004F1C44"/>
    <w:rsid w:val="004F4174"/>
    <w:rsid w:val="00500667"/>
    <w:rsid w:val="0050693D"/>
    <w:rsid w:val="0050795F"/>
    <w:rsid w:val="0051072F"/>
    <w:rsid w:val="00512329"/>
    <w:rsid w:val="00513C74"/>
    <w:rsid w:val="00514EC1"/>
    <w:rsid w:val="00515384"/>
    <w:rsid w:val="0051711B"/>
    <w:rsid w:val="00520D30"/>
    <w:rsid w:val="0052443D"/>
    <w:rsid w:val="00527D18"/>
    <w:rsid w:val="00530C8C"/>
    <w:rsid w:val="00532614"/>
    <w:rsid w:val="005339F3"/>
    <w:rsid w:val="00535493"/>
    <w:rsid w:val="00543D97"/>
    <w:rsid w:val="00543DA4"/>
    <w:rsid w:val="00547192"/>
    <w:rsid w:val="0055023C"/>
    <w:rsid w:val="0055124F"/>
    <w:rsid w:val="0055293D"/>
    <w:rsid w:val="005545DC"/>
    <w:rsid w:val="0055615B"/>
    <w:rsid w:val="00560D13"/>
    <w:rsid w:val="0056719B"/>
    <w:rsid w:val="0057224A"/>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C4F"/>
    <w:rsid w:val="006357CD"/>
    <w:rsid w:val="00636C97"/>
    <w:rsid w:val="00637DD5"/>
    <w:rsid w:val="00640A41"/>
    <w:rsid w:val="00642EA6"/>
    <w:rsid w:val="00650082"/>
    <w:rsid w:val="006525D2"/>
    <w:rsid w:val="00653BF8"/>
    <w:rsid w:val="006545CA"/>
    <w:rsid w:val="00656A34"/>
    <w:rsid w:val="0065778B"/>
    <w:rsid w:val="00666053"/>
    <w:rsid w:val="00671351"/>
    <w:rsid w:val="00671DCF"/>
    <w:rsid w:val="00674F96"/>
    <w:rsid w:val="006753B9"/>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60F9"/>
    <w:rsid w:val="006E7FB6"/>
    <w:rsid w:val="00701495"/>
    <w:rsid w:val="0070571B"/>
    <w:rsid w:val="00710AE3"/>
    <w:rsid w:val="007152AA"/>
    <w:rsid w:val="00724372"/>
    <w:rsid w:val="007331E6"/>
    <w:rsid w:val="007355EA"/>
    <w:rsid w:val="007547BB"/>
    <w:rsid w:val="00754BA8"/>
    <w:rsid w:val="0075705E"/>
    <w:rsid w:val="007643E6"/>
    <w:rsid w:val="00774FE3"/>
    <w:rsid w:val="007756D2"/>
    <w:rsid w:val="00780CF7"/>
    <w:rsid w:val="00784BE7"/>
    <w:rsid w:val="00786092"/>
    <w:rsid w:val="007928E6"/>
    <w:rsid w:val="00793A5E"/>
    <w:rsid w:val="00797CAB"/>
    <w:rsid w:val="007A2589"/>
    <w:rsid w:val="007B2DFA"/>
    <w:rsid w:val="007C21EC"/>
    <w:rsid w:val="007C6F01"/>
    <w:rsid w:val="007C7F18"/>
    <w:rsid w:val="007D3223"/>
    <w:rsid w:val="007D6CBD"/>
    <w:rsid w:val="007D6DEA"/>
    <w:rsid w:val="007E3807"/>
    <w:rsid w:val="007E466E"/>
    <w:rsid w:val="007E57BF"/>
    <w:rsid w:val="007E7988"/>
    <w:rsid w:val="007F0AA9"/>
    <w:rsid w:val="007F22D8"/>
    <w:rsid w:val="007F64AB"/>
    <w:rsid w:val="00802226"/>
    <w:rsid w:val="0080306B"/>
    <w:rsid w:val="00803A55"/>
    <w:rsid w:val="00803D18"/>
    <w:rsid w:val="00803D81"/>
    <w:rsid w:val="0080797C"/>
    <w:rsid w:val="008129AD"/>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6826"/>
    <w:rsid w:val="008824D2"/>
    <w:rsid w:val="008844AA"/>
    <w:rsid w:val="00884F46"/>
    <w:rsid w:val="008874BB"/>
    <w:rsid w:val="00887F72"/>
    <w:rsid w:val="00892F84"/>
    <w:rsid w:val="00893076"/>
    <w:rsid w:val="008A119E"/>
    <w:rsid w:val="008A17AA"/>
    <w:rsid w:val="008A477A"/>
    <w:rsid w:val="008A61B3"/>
    <w:rsid w:val="008B143E"/>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2F65"/>
    <w:rsid w:val="00967AD8"/>
    <w:rsid w:val="00972CF0"/>
    <w:rsid w:val="00973344"/>
    <w:rsid w:val="009733AC"/>
    <w:rsid w:val="009759F7"/>
    <w:rsid w:val="0097715E"/>
    <w:rsid w:val="009832C8"/>
    <w:rsid w:val="00992CCC"/>
    <w:rsid w:val="009A2FB3"/>
    <w:rsid w:val="009A3175"/>
    <w:rsid w:val="009B0CEC"/>
    <w:rsid w:val="009B36F9"/>
    <w:rsid w:val="009B75DB"/>
    <w:rsid w:val="009C1892"/>
    <w:rsid w:val="009C21B5"/>
    <w:rsid w:val="009C330F"/>
    <w:rsid w:val="009C70E7"/>
    <w:rsid w:val="009D62DC"/>
    <w:rsid w:val="009E3295"/>
    <w:rsid w:val="009E3A94"/>
    <w:rsid w:val="009E5A0A"/>
    <w:rsid w:val="009E733C"/>
    <w:rsid w:val="009F6E09"/>
    <w:rsid w:val="00A00C15"/>
    <w:rsid w:val="00A01466"/>
    <w:rsid w:val="00A03C2D"/>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502B"/>
    <w:rsid w:val="00AA5105"/>
    <w:rsid w:val="00AB1B63"/>
    <w:rsid w:val="00AB272D"/>
    <w:rsid w:val="00AB36F5"/>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122C"/>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D0D1E"/>
    <w:rsid w:val="00BD2854"/>
    <w:rsid w:val="00BD7E2E"/>
    <w:rsid w:val="00BE3A9C"/>
    <w:rsid w:val="00BE55E2"/>
    <w:rsid w:val="00BE5F78"/>
    <w:rsid w:val="00BF2E25"/>
    <w:rsid w:val="00BF6D1F"/>
    <w:rsid w:val="00C13125"/>
    <w:rsid w:val="00C15E70"/>
    <w:rsid w:val="00C22CA4"/>
    <w:rsid w:val="00C269B1"/>
    <w:rsid w:val="00C3212B"/>
    <w:rsid w:val="00C3250C"/>
    <w:rsid w:val="00C343E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32CD"/>
    <w:rsid w:val="00CC7045"/>
    <w:rsid w:val="00CC778A"/>
    <w:rsid w:val="00CC77B8"/>
    <w:rsid w:val="00CD0974"/>
    <w:rsid w:val="00CD301C"/>
    <w:rsid w:val="00CE345C"/>
    <w:rsid w:val="00CE7359"/>
    <w:rsid w:val="00CF0E02"/>
    <w:rsid w:val="00CF1263"/>
    <w:rsid w:val="00CF3A8D"/>
    <w:rsid w:val="00CF5A6D"/>
    <w:rsid w:val="00D023E0"/>
    <w:rsid w:val="00D02716"/>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6AF9"/>
    <w:rsid w:val="00E7754B"/>
    <w:rsid w:val="00E7767F"/>
    <w:rsid w:val="00E81020"/>
    <w:rsid w:val="00E8196A"/>
    <w:rsid w:val="00E92B60"/>
    <w:rsid w:val="00E931C6"/>
    <w:rsid w:val="00EA25F4"/>
    <w:rsid w:val="00EA55D2"/>
    <w:rsid w:val="00EC1849"/>
    <w:rsid w:val="00EC2333"/>
    <w:rsid w:val="00EC26B4"/>
    <w:rsid w:val="00ED32E9"/>
    <w:rsid w:val="00ED40CA"/>
    <w:rsid w:val="00ED7577"/>
    <w:rsid w:val="00EE1EC6"/>
    <w:rsid w:val="00EE29CF"/>
    <w:rsid w:val="00EE3050"/>
    <w:rsid w:val="00EE3B80"/>
    <w:rsid w:val="00EF1C6D"/>
    <w:rsid w:val="00EF4EDF"/>
    <w:rsid w:val="00F00596"/>
    <w:rsid w:val="00F00686"/>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E3A43"/>
    <w:rsid w:val="00FE5430"/>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tmp"/><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tmp"/><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tmp"/><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tmp"/><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microsoft.com/office/2007/relationships/stylesWithEffects" Target="stylesWithEffect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documentation.emarsys.com/resource/b2c-cloud/contacts/fields/single-choice-fields/" TargetMode="External"/><Relationship Id="rId24" Type="http://schemas.openxmlformats.org/officeDocument/2006/relationships/image" Target="media/image13.tm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footer3.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head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head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3.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4.xml><?xml version="1.0" encoding="utf-8"?>
<ds:datastoreItem xmlns:ds="http://schemas.openxmlformats.org/officeDocument/2006/customXml" ds:itemID="{33DC1E89-1B09-4AF3-9053-EFDD334F1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106</TotalTime>
  <Pages>90</Pages>
  <Words>11203</Words>
  <Characters>63862</Characters>
  <Application>Microsoft Office Word</Application>
  <DocSecurity>0</DocSecurity>
  <Lines>532</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74916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Vovkin</cp:lastModifiedBy>
  <cp:revision>25</cp:revision>
  <dcterms:created xsi:type="dcterms:W3CDTF">2017-05-05T13:07:00Z</dcterms:created>
  <dcterms:modified xsi:type="dcterms:W3CDTF">2018-04-23T07:48:00Z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